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FBA" w:rsidRPr="003120B8" w:rsidRDefault="00F65FBA" w:rsidP="007F3602">
      <w:pPr>
        <w:pStyle w:val="Institution"/>
        <w:snapToGrid w:val="0"/>
        <w:spacing w:beforeLines="50" w:afterLines="50"/>
        <w:rPr>
          <w:rFonts w:ascii="Times New Roman" w:hAnsi="Times New Roman"/>
        </w:rPr>
      </w:pPr>
      <w:r w:rsidRPr="003120B8">
        <w:rPr>
          <w:rFonts w:ascii="Times New Roman" w:hAnsi="Times New Roman"/>
        </w:rPr>
        <w:t>國立嘉義大學</w:t>
      </w:r>
      <w:r w:rsidR="0040615C" w:rsidRPr="003120B8">
        <w:rPr>
          <w:rFonts w:ascii="Times New Roman" w:hAnsi="Times New Roman"/>
        </w:rPr>
        <w:t>10</w:t>
      </w:r>
      <w:r w:rsidR="00B879B0" w:rsidRPr="003120B8">
        <w:rPr>
          <w:rFonts w:ascii="Times New Roman" w:hAnsi="Times New Roman" w:hint="eastAsia"/>
        </w:rPr>
        <w:t>7</w:t>
      </w:r>
      <w:r w:rsidRPr="003120B8">
        <w:rPr>
          <w:rFonts w:ascii="Times New Roman" w:hAnsi="Times New Roman"/>
        </w:rPr>
        <w:t>學年度</w:t>
      </w:r>
    </w:p>
    <w:p w:rsidR="002643E7" w:rsidRPr="003120B8" w:rsidRDefault="002643E7" w:rsidP="002643E7">
      <w:pPr>
        <w:jc w:val="center"/>
        <w:rPr>
          <w:rFonts w:eastAsia="標楷體"/>
          <w:color w:val="000000"/>
          <w:sz w:val="40"/>
          <w:szCs w:val="40"/>
        </w:rPr>
      </w:pPr>
      <w:r w:rsidRPr="003120B8">
        <w:rPr>
          <w:rFonts w:eastAsia="標楷體" w:hint="eastAsia"/>
          <w:color w:val="000000"/>
          <w:sz w:val="40"/>
          <w:szCs w:val="40"/>
        </w:rPr>
        <w:t>資訊工程學系碩士班招生考試試題</w:t>
      </w:r>
    </w:p>
    <w:p w:rsidR="00F65FBA" w:rsidRPr="003120B8" w:rsidRDefault="00F65FBA" w:rsidP="00382CDD">
      <w:pPr>
        <w:pStyle w:val="Subject"/>
        <w:spacing w:before="240" w:after="120"/>
        <w:ind w:leftChars="0" w:left="0" w:firstLineChars="0" w:firstLine="0"/>
        <w:rPr>
          <w:rFonts w:ascii="Times New Roman" w:hAnsi="Times New Roman"/>
          <w:color w:val="000000"/>
        </w:rPr>
      </w:pPr>
      <w:r w:rsidRPr="003120B8">
        <w:rPr>
          <w:rFonts w:ascii="Times New Roman" w:hAnsi="Times New Roman"/>
          <w:kern w:val="0"/>
        </w:rPr>
        <w:t>科目：</w:t>
      </w:r>
      <w:r w:rsidR="00FB69D7" w:rsidRPr="003120B8">
        <w:rPr>
          <w:rFonts w:ascii="Times New Roman" w:hAnsi="Times New Roman" w:hint="eastAsia"/>
          <w:color w:val="000000"/>
        </w:rPr>
        <w:t>離散數學</w:t>
      </w:r>
    </w:p>
    <w:p w:rsidR="00F71912" w:rsidRPr="003120B8" w:rsidRDefault="00385849" w:rsidP="00F71912">
      <w:pPr>
        <w:pStyle w:val="a6"/>
        <w:numPr>
          <w:ilvl w:val="0"/>
          <w:numId w:val="21"/>
        </w:numPr>
        <w:ind w:leftChars="0" w:left="357" w:hanging="357"/>
        <w:jc w:val="both"/>
        <w:rPr>
          <w:rFonts w:ascii="Times New Roman" w:eastAsia="標楷體" w:hAnsi="Times New Roman"/>
          <w:sz w:val="28"/>
          <w:szCs w:val="28"/>
        </w:rPr>
      </w:pPr>
      <w:r w:rsidRPr="00385849">
        <w:rPr>
          <w:rFonts w:eastAsia="標楷體"/>
          <w:noProof/>
          <w:position w:val="-28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270.25pt;margin-top:41.35pt;width:90.4pt;height:40.2pt;z-index:251660288">
            <v:imagedata r:id="rId7" o:title=""/>
          </v:shape>
          <o:OLEObject Type="Embed" ProgID="Equation.3" ShapeID="_x0000_s1033" DrawAspect="Content" ObjectID="_1579414969" r:id="rId8"/>
        </w:pict>
      </w:r>
      <w:r w:rsidR="00F71912" w:rsidRPr="003120B8">
        <w:rPr>
          <w:rFonts w:ascii="Times New Roman" w:eastAsia="標楷體" w:hAnsi="Times New Roman"/>
          <w:sz w:val="28"/>
          <w:szCs w:val="28"/>
        </w:rPr>
        <w:t xml:space="preserve">Please determine whether each of the following functions from </w:t>
      </w:r>
      <w:r w:rsidR="00F71912" w:rsidRPr="003120B8">
        <w:rPr>
          <w:rFonts w:ascii="Times New Roman" w:eastAsia="標楷體" w:hAnsi="Times New Roman"/>
          <w:i/>
          <w:sz w:val="28"/>
          <w:szCs w:val="28"/>
        </w:rPr>
        <w:t>Z</w:t>
      </w:r>
      <w:r w:rsidR="00F71912" w:rsidRPr="003120B8">
        <w:rPr>
          <w:rFonts w:ascii="Times New Roman" w:eastAsia="標楷體" w:hAnsi="Times New Roman"/>
          <w:sz w:val="28"/>
          <w:szCs w:val="28"/>
        </w:rPr>
        <w:t xml:space="preserve"> to </w:t>
      </w:r>
      <w:r w:rsidR="00F71912" w:rsidRPr="003120B8">
        <w:rPr>
          <w:rFonts w:ascii="Times New Roman" w:eastAsia="標楷體" w:hAnsi="Times New Roman"/>
          <w:i/>
          <w:sz w:val="28"/>
          <w:szCs w:val="28"/>
        </w:rPr>
        <w:t>Z</w:t>
      </w:r>
      <w:r w:rsidR="00F71912" w:rsidRPr="003120B8">
        <w:rPr>
          <w:rFonts w:ascii="Times New Roman" w:eastAsia="標楷體" w:hAnsi="Times New Roman"/>
          <w:sz w:val="28"/>
          <w:szCs w:val="28"/>
        </w:rPr>
        <w:t xml:space="preserve"> is invertible (one-to-one </w:t>
      </w:r>
      <w:r w:rsidR="00767A8B">
        <w:rPr>
          <w:rFonts w:ascii="Times New Roman" w:eastAsia="標楷體" w:hAnsi="Times New Roman" w:hint="eastAsia"/>
          <w:sz w:val="28"/>
          <w:szCs w:val="28"/>
        </w:rPr>
        <w:t xml:space="preserve">and </w:t>
      </w:r>
      <w:r w:rsidR="00F71912" w:rsidRPr="003120B8">
        <w:rPr>
          <w:rFonts w:ascii="Times New Roman" w:eastAsia="標楷體" w:hAnsi="Times New Roman"/>
          <w:sz w:val="28"/>
          <w:szCs w:val="28"/>
        </w:rPr>
        <w:t xml:space="preserve">onto) function or not? (Note: </w:t>
      </w:r>
      <w:r w:rsidR="00F71912" w:rsidRPr="003120B8">
        <w:rPr>
          <w:rFonts w:ascii="Times New Roman" w:eastAsia="標楷體" w:hAnsi="Times New Roman"/>
          <w:i/>
          <w:sz w:val="28"/>
          <w:szCs w:val="28"/>
        </w:rPr>
        <w:t>Z</w:t>
      </w:r>
      <w:r w:rsidR="00F71912" w:rsidRPr="003120B8">
        <w:rPr>
          <w:rFonts w:ascii="Times New Roman" w:eastAsia="標楷體" w:hAnsi="Times New Roman"/>
          <w:sz w:val="28"/>
          <w:szCs w:val="28"/>
        </w:rPr>
        <w:t xml:space="preserve"> means the set that contains all of the i</w:t>
      </w:r>
      <w:r w:rsidR="00F71912" w:rsidRPr="003120B8">
        <w:rPr>
          <w:rFonts w:ascii="Times New Roman" w:eastAsia="標楷體" w:hAnsi="Times New Roman"/>
          <w:sz w:val="28"/>
          <w:szCs w:val="28"/>
        </w:rPr>
        <w:t>n</w:t>
      </w:r>
      <w:r w:rsidR="00F71912" w:rsidRPr="003120B8">
        <w:rPr>
          <w:rFonts w:ascii="Times New Roman" w:eastAsia="標楷體" w:hAnsi="Times New Roman"/>
          <w:sz w:val="28"/>
          <w:szCs w:val="28"/>
        </w:rPr>
        <w:t>tegers) (20%)</w:t>
      </w:r>
    </w:p>
    <w:p w:rsidR="00F71912" w:rsidRPr="00F54F77" w:rsidRDefault="00385849" w:rsidP="007F3602">
      <w:pPr>
        <w:spacing w:beforeLines="50"/>
        <w:ind w:firstLineChars="150" w:firstLine="420"/>
        <w:jc w:val="both"/>
        <w:rPr>
          <w:rFonts w:eastAsia="標楷體"/>
          <w:sz w:val="28"/>
          <w:szCs w:val="28"/>
        </w:rPr>
      </w:pPr>
      <w:r w:rsidRPr="00385849">
        <w:rPr>
          <w:rFonts w:eastAsia="標楷體"/>
          <w:noProof/>
          <w:position w:val="-10"/>
          <w:sz w:val="28"/>
          <w:szCs w:val="28"/>
        </w:rPr>
        <w:pict>
          <v:shape id="_x0000_s1034" type="#_x0000_t75" style="position:absolute;left:0;text-align:left;margin-left:35.7pt;margin-top:5.65pt;width:147.35pt;height:20.1pt;z-index:251662336">
            <v:imagedata r:id="rId9" o:title=""/>
          </v:shape>
          <o:OLEObject Type="Embed" ProgID="Equation.3" ShapeID="_x0000_s1034" DrawAspect="Content" ObjectID="_1579414970" r:id="rId10"/>
        </w:pict>
      </w:r>
      <w:r w:rsidR="00F54F77">
        <w:rPr>
          <w:rFonts w:eastAsia="標楷體" w:hint="eastAsia"/>
          <w:position w:val="-10"/>
          <w:sz w:val="28"/>
          <w:szCs w:val="28"/>
        </w:rPr>
        <w:t>(a)</w:t>
      </w:r>
      <w:r w:rsidR="00F54F77" w:rsidRPr="00F54F77">
        <w:rPr>
          <w:rFonts w:eastAsia="標楷體" w:hint="eastAsia"/>
          <w:position w:val="-10"/>
          <w:sz w:val="28"/>
          <w:szCs w:val="28"/>
        </w:rPr>
        <w:t xml:space="preserve"> </w:t>
      </w:r>
      <w:r w:rsidR="00F54F77">
        <w:rPr>
          <w:rFonts w:eastAsia="標楷體" w:hint="eastAsia"/>
          <w:position w:val="-10"/>
          <w:sz w:val="28"/>
          <w:szCs w:val="28"/>
        </w:rPr>
        <w:t xml:space="preserve">                            </w:t>
      </w:r>
      <w:r w:rsidR="00F54F77" w:rsidRPr="00F54F77">
        <w:rPr>
          <w:rFonts w:eastAsia="標楷體" w:hint="eastAsia"/>
          <w:position w:val="-10"/>
          <w:sz w:val="28"/>
          <w:szCs w:val="28"/>
        </w:rPr>
        <w:t xml:space="preserve">  </w:t>
      </w:r>
      <w:r w:rsidR="00F54F77">
        <w:rPr>
          <w:rFonts w:eastAsia="標楷體" w:hint="eastAsia"/>
          <w:position w:val="-10"/>
          <w:sz w:val="28"/>
          <w:szCs w:val="28"/>
        </w:rPr>
        <w:t>(b)</w:t>
      </w:r>
    </w:p>
    <w:p w:rsidR="00F71912" w:rsidRPr="003120B8" w:rsidRDefault="00F71912" w:rsidP="00F71912">
      <w:pPr>
        <w:pStyle w:val="a6"/>
        <w:ind w:leftChars="0" w:left="960"/>
        <w:jc w:val="both"/>
        <w:rPr>
          <w:rFonts w:ascii="Times New Roman" w:eastAsia="標楷體" w:hAnsi="Times New Roman"/>
          <w:sz w:val="28"/>
          <w:szCs w:val="28"/>
        </w:rPr>
      </w:pPr>
    </w:p>
    <w:p w:rsidR="00F71912" w:rsidRDefault="00F54F77" w:rsidP="00F71912">
      <w:pPr>
        <w:pStyle w:val="a6"/>
        <w:numPr>
          <w:ilvl w:val="0"/>
          <w:numId w:val="21"/>
        </w:numPr>
        <w:ind w:leftChars="0" w:left="357" w:hanging="357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2768423</wp:posOffset>
            </wp:positionH>
            <wp:positionV relativeFrom="paragraph">
              <wp:posOffset>310485</wp:posOffset>
            </wp:positionV>
            <wp:extent cx="1845295" cy="1509823"/>
            <wp:effectExtent l="19050" t="0" r="2555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295" cy="1509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912" w:rsidRPr="003120B8">
        <w:rPr>
          <w:rFonts w:ascii="Times New Roman" w:eastAsia="標楷體" w:hAnsi="Times New Roman"/>
          <w:sz w:val="28"/>
          <w:szCs w:val="28"/>
        </w:rPr>
        <w:t>Find an Eulerian circuit in the following graph if it exists. If it does not exist, please e</w:t>
      </w:r>
      <w:r w:rsidR="00F71912" w:rsidRPr="003120B8">
        <w:rPr>
          <w:rFonts w:ascii="Times New Roman" w:eastAsia="標楷體" w:hAnsi="Times New Roman"/>
          <w:sz w:val="28"/>
          <w:szCs w:val="28"/>
        </w:rPr>
        <w:t>x</w:t>
      </w:r>
      <w:r w:rsidR="00F71912" w:rsidRPr="003120B8">
        <w:rPr>
          <w:rFonts w:ascii="Times New Roman" w:eastAsia="標楷體" w:hAnsi="Times New Roman"/>
          <w:sz w:val="28"/>
          <w:szCs w:val="28"/>
        </w:rPr>
        <w:t>plain the reason. (10%)</w:t>
      </w:r>
    </w:p>
    <w:p w:rsidR="00F54F77" w:rsidRDefault="00F54F77" w:rsidP="00F54F77">
      <w:pPr>
        <w:jc w:val="both"/>
        <w:rPr>
          <w:rFonts w:eastAsia="標楷體"/>
          <w:sz w:val="28"/>
          <w:szCs w:val="28"/>
        </w:rPr>
      </w:pPr>
    </w:p>
    <w:p w:rsidR="00F54F77" w:rsidRDefault="00F54F77" w:rsidP="00F54F77">
      <w:pPr>
        <w:jc w:val="both"/>
        <w:rPr>
          <w:rFonts w:eastAsia="標楷體"/>
          <w:sz w:val="28"/>
          <w:szCs w:val="28"/>
        </w:rPr>
      </w:pPr>
    </w:p>
    <w:p w:rsidR="00F54F77" w:rsidRDefault="00F54F77" w:rsidP="00F54F77">
      <w:pPr>
        <w:jc w:val="both"/>
        <w:rPr>
          <w:rFonts w:eastAsia="標楷體"/>
          <w:sz w:val="28"/>
          <w:szCs w:val="28"/>
        </w:rPr>
      </w:pPr>
    </w:p>
    <w:p w:rsidR="00F54F77" w:rsidRDefault="00F54F77" w:rsidP="00F54F77">
      <w:pPr>
        <w:jc w:val="both"/>
        <w:rPr>
          <w:rFonts w:eastAsia="標楷體"/>
          <w:sz w:val="28"/>
          <w:szCs w:val="28"/>
        </w:rPr>
      </w:pPr>
    </w:p>
    <w:p w:rsidR="009923E2" w:rsidRPr="00F54F77" w:rsidRDefault="009923E2" w:rsidP="00F54F77">
      <w:pPr>
        <w:jc w:val="both"/>
        <w:rPr>
          <w:rFonts w:eastAsia="標楷體"/>
          <w:sz w:val="28"/>
          <w:szCs w:val="28"/>
        </w:rPr>
      </w:pPr>
    </w:p>
    <w:p w:rsidR="00F71912" w:rsidRPr="003120B8" w:rsidRDefault="00F71912" w:rsidP="00F71912">
      <w:pPr>
        <w:pStyle w:val="a6"/>
        <w:ind w:leftChars="0" w:left="360" w:firstLineChars="100" w:firstLine="280"/>
        <w:jc w:val="center"/>
        <w:rPr>
          <w:rFonts w:ascii="Times New Roman" w:eastAsia="標楷體" w:hAnsi="Times New Roman"/>
          <w:sz w:val="28"/>
          <w:szCs w:val="28"/>
        </w:rPr>
      </w:pPr>
    </w:p>
    <w:p w:rsidR="00F71912" w:rsidRPr="003120B8" w:rsidRDefault="00F71912" w:rsidP="00F71912">
      <w:pPr>
        <w:pStyle w:val="a6"/>
        <w:ind w:leftChars="0" w:left="360" w:firstLineChars="100" w:firstLine="280"/>
        <w:jc w:val="center"/>
        <w:rPr>
          <w:rFonts w:ascii="Times New Roman" w:eastAsia="標楷體" w:hAnsi="Times New Roman"/>
          <w:sz w:val="28"/>
          <w:szCs w:val="28"/>
        </w:rPr>
      </w:pPr>
    </w:p>
    <w:p w:rsidR="00F71912" w:rsidRPr="003120B8" w:rsidRDefault="00F71912" w:rsidP="00F71912">
      <w:pPr>
        <w:pStyle w:val="a6"/>
        <w:numPr>
          <w:ilvl w:val="0"/>
          <w:numId w:val="21"/>
        </w:numPr>
        <w:ind w:leftChars="0" w:left="357" w:hanging="357"/>
        <w:jc w:val="both"/>
        <w:rPr>
          <w:rFonts w:ascii="Times New Roman" w:eastAsia="標楷體" w:hAnsi="Times New Roman"/>
          <w:sz w:val="28"/>
          <w:szCs w:val="28"/>
          <w:u w:val="single"/>
        </w:rPr>
      </w:pPr>
      <w:r w:rsidRPr="003120B8">
        <w:rPr>
          <w:rFonts w:ascii="Times New Roman" w:eastAsia="標楷體" w:hAnsi="Times New Roman"/>
          <w:color w:val="000000" w:themeColor="text1"/>
          <w:sz w:val="28"/>
          <w:szCs w:val="28"/>
        </w:rPr>
        <w:t xml:space="preserve">Determine the number of possible integer solutions for </w:t>
      </w:r>
      <w:r w:rsidRPr="003120B8">
        <w:rPr>
          <w:rFonts w:ascii="Times New Roman" w:eastAsia="標楷體" w:hAnsi="Times New Roman"/>
          <w:position w:val="-12"/>
          <w:sz w:val="28"/>
          <w:szCs w:val="28"/>
        </w:rPr>
        <w:object w:dxaOrig="2120" w:dyaOrig="360">
          <v:shape id="_x0000_i1025" type="#_x0000_t75" style="width:130.6pt;height:22.6pt" o:ole="">
            <v:imagedata r:id="rId12" o:title=""/>
          </v:shape>
          <o:OLEObject Type="Embed" ProgID="Equation.3" ShapeID="_x0000_i1025" DrawAspect="Content" ObjectID="_1579414964" r:id="rId13"/>
        </w:object>
      </w:r>
      <w:r w:rsidRPr="003120B8">
        <w:rPr>
          <w:rFonts w:ascii="Times New Roman" w:eastAsia="標楷體" w:hAnsi="Times New Roman"/>
          <w:color w:val="000000" w:themeColor="text1"/>
          <w:sz w:val="28"/>
          <w:szCs w:val="28"/>
        </w:rPr>
        <w:t>, where</w:t>
      </w:r>
      <w:r w:rsidRPr="003120B8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 xml:space="preserve"> </w:t>
      </w:r>
    </w:p>
    <w:p w:rsidR="00F71912" w:rsidRPr="003120B8" w:rsidRDefault="00F71912" w:rsidP="00F71912">
      <w:pPr>
        <w:pStyle w:val="a6"/>
        <w:numPr>
          <w:ilvl w:val="0"/>
          <w:numId w:val="23"/>
        </w:numPr>
        <w:tabs>
          <w:tab w:val="clear" w:pos="1440"/>
          <w:tab w:val="num" w:pos="851"/>
        </w:tabs>
        <w:ind w:leftChars="0" w:left="851" w:hanging="425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3120B8">
        <w:rPr>
          <w:rFonts w:ascii="Times New Roman" w:eastAsia="標楷體" w:hAnsi="Times New Roman"/>
          <w:position w:val="-12"/>
          <w:sz w:val="28"/>
          <w:szCs w:val="28"/>
        </w:rPr>
        <w:object w:dxaOrig="1440" w:dyaOrig="360">
          <v:shape id="_x0000_i1026" type="#_x0000_t75" style="width:88.75pt;height:22.6pt" o:ole="">
            <v:imagedata r:id="rId14" o:title=""/>
          </v:shape>
          <o:OLEObject Type="Embed" ProgID="Equation.3" ShapeID="_x0000_i1026" DrawAspect="Content" ObjectID="_1579414965" r:id="rId15"/>
        </w:object>
      </w:r>
    </w:p>
    <w:p w:rsidR="00F71912" w:rsidRPr="003120B8" w:rsidRDefault="00F71912" w:rsidP="00F71912">
      <w:pPr>
        <w:pStyle w:val="a6"/>
        <w:numPr>
          <w:ilvl w:val="0"/>
          <w:numId w:val="23"/>
        </w:numPr>
        <w:tabs>
          <w:tab w:val="clear" w:pos="1440"/>
          <w:tab w:val="num" w:pos="851"/>
        </w:tabs>
        <w:ind w:leftChars="0" w:left="851" w:hanging="425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3120B8">
        <w:rPr>
          <w:rFonts w:ascii="Times New Roman" w:eastAsia="標楷體" w:hAnsi="Times New Roman"/>
          <w:position w:val="-12"/>
          <w:sz w:val="28"/>
          <w:szCs w:val="28"/>
        </w:rPr>
        <w:object w:dxaOrig="1460" w:dyaOrig="360">
          <v:shape id="_x0000_i1027" type="#_x0000_t75" style="width:88.75pt;height:22.6pt" o:ole="">
            <v:imagedata r:id="rId16" o:title=""/>
          </v:shape>
          <o:OLEObject Type="Embed" ProgID="Equation.3" ShapeID="_x0000_i1027" DrawAspect="Content" ObjectID="_1579414966" r:id="rId17"/>
        </w:object>
      </w:r>
    </w:p>
    <w:p w:rsidR="00F71912" w:rsidRPr="003120B8" w:rsidRDefault="00F71912" w:rsidP="00F71912">
      <w:pPr>
        <w:pStyle w:val="a6"/>
        <w:numPr>
          <w:ilvl w:val="0"/>
          <w:numId w:val="23"/>
        </w:numPr>
        <w:tabs>
          <w:tab w:val="clear" w:pos="1440"/>
          <w:tab w:val="num" w:pos="851"/>
        </w:tabs>
        <w:ind w:leftChars="0" w:left="851" w:hanging="425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3120B8">
        <w:rPr>
          <w:rFonts w:ascii="Times New Roman" w:eastAsia="標楷體" w:hAnsi="Times New Roman"/>
          <w:position w:val="-12"/>
          <w:sz w:val="28"/>
          <w:szCs w:val="28"/>
        </w:rPr>
        <w:object w:dxaOrig="1440" w:dyaOrig="360">
          <v:shape id="_x0000_i1028" type="#_x0000_t75" style="width:88.75pt;height:22.6pt" o:ole="">
            <v:imagedata r:id="rId18" o:title=""/>
          </v:shape>
          <o:OLEObject Type="Embed" ProgID="Equation.3" ShapeID="_x0000_i1028" DrawAspect="Content" ObjectID="_1579414967" r:id="rId19"/>
        </w:object>
      </w:r>
    </w:p>
    <w:p w:rsidR="00F71912" w:rsidRPr="003120B8" w:rsidRDefault="00F71912" w:rsidP="00F71912">
      <w:pPr>
        <w:pStyle w:val="a6"/>
        <w:numPr>
          <w:ilvl w:val="0"/>
          <w:numId w:val="23"/>
        </w:numPr>
        <w:tabs>
          <w:tab w:val="clear" w:pos="1440"/>
          <w:tab w:val="num" w:pos="851"/>
        </w:tabs>
        <w:ind w:leftChars="0" w:left="851" w:hanging="425"/>
        <w:rPr>
          <w:rFonts w:ascii="Times New Roman" w:eastAsia="標楷體" w:hAnsi="Times New Roman"/>
          <w:color w:val="000000" w:themeColor="text1"/>
          <w:sz w:val="28"/>
          <w:szCs w:val="28"/>
        </w:rPr>
      </w:pPr>
      <w:r w:rsidRPr="003120B8">
        <w:rPr>
          <w:rFonts w:ascii="Times New Roman" w:eastAsia="標楷體" w:hAnsi="Times New Roman"/>
          <w:position w:val="-12"/>
          <w:sz w:val="28"/>
          <w:szCs w:val="28"/>
        </w:rPr>
        <w:object w:dxaOrig="2360" w:dyaOrig="360">
          <v:shape id="_x0000_i1029" type="#_x0000_t75" style="width:145.65pt;height:22.6pt" o:ole="">
            <v:imagedata r:id="rId20" o:title=""/>
          </v:shape>
          <o:OLEObject Type="Embed" ProgID="Equation.3" ShapeID="_x0000_i1029" DrawAspect="Content" ObjectID="_1579414968" r:id="rId21"/>
        </w:object>
      </w:r>
    </w:p>
    <w:p w:rsidR="00C540C8" w:rsidRPr="003120B8" w:rsidRDefault="00767A8B" w:rsidP="007F3602">
      <w:pPr>
        <w:spacing w:beforeLines="50" w:afterLines="50"/>
        <w:ind w:firstLineChars="150" w:firstLine="420"/>
        <w:rPr>
          <w:rFonts w:eastAsia="標楷體"/>
          <w:sz w:val="28"/>
          <w:szCs w:val="28"/>
        </w:rPr>
      </w:pPr>
      <w:r w:rsidRPr="003120B8">
        <w:rPr>
          <w:rFonts w:eastAsia="標楷體"/>
          <w:color w:val="000000" w:themeColor="text1"/>
          <w:sz w:val="28"/>
          <w:szCs w:val="28"/>
        </w:rPr>
        <w:t>(20%)</w:t>
      </w:r>
    </w:p>
    <w:p w:rsidR="00F71912" w:rsidRPr="003120B8" w:rsidRDefault="00F71912" w:rsidP="00F71912">
      <w:pPr>
        <w:pStyle w:val="a6"/>
        <w:numPr>
          <w:ilvl w:val="0"/>
          <w:numId w:val="21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3120B8">
        <w:rPr>
          <w:rFonts w:ascii="Times New Roman" w:eastAsia="標楷體" w:hAnsi="Times New Roman"/>
          <w:sz w:val="28"/>
          <w:szCs w:val="28"/>
        </w:rPr>
        <w:t>Show that (10%)</w:t>
      </w:r>
    </w:p>
    <w:p w:rsidR="00F71912" w:rsidRPr="003120B8" w:rsidRDefault="00385849" w:rsidP="007F3602">
      <w:pPr>
        <w:spacing w:beforeLines="50"/>
        <w:ind w:firstLineChars="150" w:firstLine="420"/>
        <w:rPr>
          <w:rFonts w:eastAsia="標楷體"/>
          <w:sz w:val="28"/>
          <w:szCs w:val="28"/>
        </w:rPr>
      </w:pPr>
      <w:r>
        <w:rPr>
          <w:rFonts w:eastAsia="標楷體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76.15pt;margin-top:6.2pt;width:12.25pt;height:0;z-index:251665408" o:connectortype="straight"/>
        </w:pict>
      </w:r>
      <w:r>
        <w:rPr>
          <w:rFonts w:eastAsia="標楷體"/>
          <w:noProof/>
          <w:sz w:val="28"/>
          <w:szCs w:val="28"/>
        </w:rPr>
        <w:pict>
          <v:shape id="_x0000_s1035" type="#_x0000_t32" style="position:absolute;left:0;text-align:left;margin-left:80.1pt;margin-top:6.2pt;width:36pt;height:0;z-index:251664384" o:connectortype="straight"/>
        </w:pict>
      </w:r>
      <w:r w:rsidR="00F54F77">
        <w:rPr>
          <w:rFonts w:eastAsia="標楷體" w:hint="eastAsia"/>
          <w:sz w:val="28"/>
          <w:szCs w:val="28"/>
        </w:rPr>
        <w:t>(A</w:t>
      </w:r>
      <w:r w:rsidR="00F54F77">
        <w:rPr>
          <w:rFonts w:ascii="標楷體" w:eastAsia="標楷體" w:hAnsi="標楷體" w:hint="eastAsia"/>
          <w:sz w:val="28"/>
          <w:szCs w:val="28"/>
        </w:rPr>
        <w:t>∩</w:t>
      </w:r>
      <w:r w:rsidR="00F54F77">
        <w:rPr>
          <w:rFonts w:eastAsia="標楷體" w:hint="eastAsia"/>
          <w:sz w:val="28"/>
          <w:szCs w:val="28"/>
        </w:rPr>
        <w:t>B)</w:t>
      </w:r>
      <w:r w:rsidR="00F54F77">
        <w:rPr>
          <w:rFonts w:ascii="標楷體" w:eastAsia="標楷體" w:hAnsi="標楷體" w:hint="eastAsia"/>
          <w:sz w:val="28"/>
          <w:szCs w:val="28"/>
        </w:rPr>
        <w:t>∪</w:t>
      </w:r>
      <w:r w:rsidR="00F54F77">
        <w:rPr>
          <w:rFonts w:eastAsia="標楷體" w:hint="eastAsia"/>
          <w:sz w:val="28"/>
          <w:szCs w:val="28"/>
        </w:rPr>
        <w:t>(B</w:t>
      </w:r>
      <w:r w:rsidR="00F54F77">
        <w:rPr>
          <w:rFonts w:ascii="標楷體" w:eastAsia="標楷體" w:hAnsi="標楷體" w:hint="eastAsia"/>
          <w:sz w:val="28"/>
          <w:szCs w:val="28"/>
        </w:rPr>
        <w:t>∩</w:t>
      </w:r>
      <w:r w:rsidR="00F54F77">
        <w:rPr>
          <w:rFonts w:eastAsia="標楷體" w:hint="eastAsia"/>
          <w:sz w:val="28"/>
          <w:szCs w:val="28"/>
        </w:rPr>
        <w:t>C)</w:t>
      </w:r>
      <w:r w:rsidR="00F54F77" w:rsidRPr="00F54F77">
        <w:rPr>
          <w:rFonts w:eastAsia="標楷體" w:hint="eastAsia"/>
          <w:sz w:val="28"/>
          <w:szCs w:val="28"/>
        </w:rPr>
        <w:t xml:space="preserve"> </w:t>
      </w:r>
      <w:r w:rsidR="00B15ECB">
        <w:rPr>
          <w:rFonts w:eastAsia="標楷體" w:hint="eastAsia"/>
          <w:noProof/>
          <w:sz w:val="28"/>
          <w:szCs w:val="28"/>
        </w:rPr>
        <w:drawing>
          <wp:inline distT="0" distB="0" distL="0" distR="0">
            <wp:extent cx="190241" cy="159489"/>
            <wp:effectExtent l="19050" t="0" r="259" b="0"/>
            <wp:docPr id="2" name="圖片 1" descr="圖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2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718" cy="15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ECB">
        <w:rPr>
          <w:rFonts w:eastAsia="標楷體" w:hint="eastAsia"/>
          <w:sz w:val="28"/>
          <w:szCs w:val="28"/>
        </w:rPr>
        <w:t xml:space="preserve"> </w:t>
      </w:r>
      <w:r w:rsidR="00F54F77">
        <w:rPr>
          <w:rFonts w:eastAsia="標楷體" w:hint="eastAsia"/>
          <w:sz w:val="28"/>
          <w:szCs w:val="28"/>
        </w:rPr>
        <w:t>(A</w:t>
      </w:r>
      <w:r w:rsidR="00F54F77">
        <w:rPr>
          <w:rFonts w:ascii="標楷體" w:eastAsia="標楷體" w:hAnsi="標楷體" w:hint="eastAsia"/>
          <w:sz w:val="28"/>
          <w:szCs w:val="28"/>
        </w:rPr>
        <w:t>∪</w:t>
      </w:r>
      <w:r w:rsidR="00F54F77">
        <w:rPr>
          <w:rFonts w:eastAsia="標楷體" w:hint="eastAsia"/>
          <w:sz w:val="28"/>
          <w:szCs w:val="28"/>
        </w:rPr>
        <w:t>B)</w:t>
      </w:r>
      <w:r w:rsidR="00DB4DEB">
        <w:rPr>
          <w:rFonts w:eastAsia="標楷體" w:hint="eastAsia"/>
          <w:sz w:val="28"/>
          <w:szCs w:val="28"/>
        </w:rPr>
        <w:t>.</w:t>
      </w:r>
    </w:p>
    <w:p w:rsidR="00F71912" w:rsidRPr="003120B8" w:rsidRDefault="00F71912" w:rsidP="00F71912">
      <w:pPr>
        <w:pStyle w:val="Default"/>
        <w:rPr>
          <w:rFonts w:ascii="Times New Roman" w:eastAsia="標楷體" w:cs="Times New Roman"/>
          <w:sz w:val="28"/>
          <w:szCs w:val="28"/>
        </w:rPr>
      </w:pPr>
    </w:p>
    <w:p w:rsidR="00F71912" w:rsidRPr="003120B8" w:rsidRDefault="00F71912" w:rsidP="00F71912">
      <w:pPr>
        <w:pStyle w:val="a6"/>
        <w:numPr>
          <w:ilvl w:val="0"/>
          <w:numId w:val="21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3120B8">
        <w:rPr>
          <w:rFonts w:ascii="Times New Roman" w:eastAsia="標楷體" w:hAnsi="Times New Roman" w:hint="eastAsia"/>
          <w:sz w:val="28"/>
          <w:szCs w:val="28"/>
        </w:rPr>
        <w:t xml:space="preserve">Arranging all of </w:t>
      </w:r>
      <w:r w:rsidR="003120B8" w:rsidRPr="003120B8">
        <w:rPr>
          <w:rFonts w:ascii="Times New Roman" w:eastAsia="標楷體" w:hAnsi="Times New Roman" w:hint="eastAsia"/>
          <w:sz w:val="28"/>
          <w:szCs w:val="28"/>
        </w:rPr>
        <w:t>the letters in MASSASAUGA. How many is the possible arrangements? If all four A</w:t>
      </w:r>
      <w:r w:rsidR="003120B8" w:rsidRPr="003120B8">
        <w:rPr>
          <w:rFonts w:ascii="Times New Roman" w:eastAsia="標楷體" w:hAnsi="Times New Roman"/>
          <w:sz w:val="28"/>
          <w:szCs w:val="28"/>
        </w:rPr>
        <w:t>’</w:t>
      </w:r>
      <w:r w:rsidR="003120B8" w:rsidRPr="003120B8">
        <w:rPr>
          <w:rFonts w:ascii="Times New Roman" w:eastAsia="標楷體" w:hAnsi="Times New Roman" w:hint="eastAsia"/>
          <w:sz w:val="28"/>
          <w:szCs w:val="28"/>
        </w:rPr>
        <w:t xml:space="preserve">s are together? </w:t>
      </w:r>
      <w:r w:rsidRPr="003120B8">
        <w:rPr>
          <w:rFonts w:ascii="Times New Roman" w:eastAsia="標楷體" w:hAnsi="Times New Roman"/>
          <w:sz w:val="28"/>
          <w:szCs w:val="28"/>
        </w:rPr>
        <w:t>(10%)</w:t>
      </w:r>
    </w:p>
    <w:p w:rsidR="00F71912" w:rsidRPr="003120B8" w:rsidRDefault="00F71912" w:rsidP="00F71912">
      <w:pPr>
        <w:ind w:left="700" w:hangingChars="250" w:hanging="700"/>
        <w:rPr>
          <w:rFonts w:eastAsia="標楷體"/>
          <w:sz w:val="28"/>
          <w:szCs w:val="28"/>
        </w:rPr>
      </w:pPr>
    </w:p>
    <w:p w:rsidR="003120B8" w:rsidRDefault="003120B8" w:rsidP="00F71912">
      <w:pPr>
        <w:pStyle w:val="a6"/>
        <w:numPr>
          <w:ilvl w:val="0"/>
          <w:numId w:val="21"/>
        </w:numPr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Determine the number of nonnegative integer solutions to the equation. (10%)</w:t>
      </w:r>
    </w:p>
    <w:p w:rsidR="003120B8" w:rsidRDefault="00572464" w:rsidP="007F3602">
      <w:pPr>
        <w:pStyle w:val="a6"/>
        <w:spacing w:beforeLines="50"/>
        <w:ind w:leftChars="149" w:left="358"/>
        <w:rPr>
          <w:rFonts w:ascii="Times New Roman" w:eastAsia="標楷體" w:hAnsi="Times New Roman"/>
          <w:sz w:val="28"/>
          <w:szCs w:val="28"/>
        </w:rPr>
      </w:pPr>
      <w:r w:rsidRPr="007F3602">
        <w:rPr>
          <w:rFonts w:ascii="Times New Roman" w:eastAsia="標楷體" w:hAnsi="Times New Roman" w:hint="eastAsia"/>
          <w:i/>
          <w:sz w:val="28"/>
          <w:szCs w:val="28"/>
        </w:rPr>
        <w:t>x</w:t>
      </w:r>
      <w:r w:rsidRPr="00572464">
        <w:rPr>
          <w:rFonts w:ascii="Times New Roman" w:eastAsia="標楷體" w:hAnsi="Times New Roman" w:hint="eastAsia"/>
          <w:sz w:val="28"/>
          <w:szCs w:val="28"/>
          <w:vertAlign w:val="subscript"/>
        </w:rPr>
        <w:t>1</w:t>
      </w:r>
      <w:r>
        <w:rPr>
          <w:rFonts w:ascii="Times New Roman" w:eastAsia="標楷體" w:hAnsi="Times New Roman" w:hint="eastAsia"/>
          <w:sz w:val="28"/>
          <w:szCs w:val="28"/>
        </w:rPr>
        <w:t xml:space="preserve"> + </w:t>
      </w:r>
      <w:r w:rsidRPr="007F3602">
        <w:rPr>
          <w:rFonts w:ascii="Times New Roman" w:eastAsia="標楷體" w:hAnsi="Times New Roman" w:hint="eastAsia"/>
          <w:i/>
          <w:sz w:val="28"/>
          <w:szCs w:val="28"/>
        </w:rPr>
        <w:t>x</w:t>
      </w:r>
      <w:r w:rsidRPr="00572464">
        <w:rPr>
          <w:rFonts w:ascii="Times New Roman" w:eastAsia="標楷體" w:hAnsi="Times New Roman" w:hint="eastAsia"/>
          <w:sz w:val="28"/>
          <w:szCs w:val="28"/>
          <w:vertAlign w:val="subscript"/>
        </w:rPr>
        <w:t>2</w:t>
      </w:r>
      <w:r>
        <w:rPr>
          <w:rFonts w:ascii="Times New Roman" w:eastAsia="標楷體" w:hAnsi="Times New Roman" w:hint="eastAsia"/>
          <w:sz w:val="28"/>
          <w:szCs w:val="28"/>
        </w:rPr>
        <w:t xml:space="preserve"> + </w:t>
      </w:r>
      <w:r w:rsidRPr="007F3602">
        <w:rPr>
          <w:rFonts w:ascii="Times New Roman" w:eastAsia="標楷體" w:hAnsi="Times New Roman" w:hint="eastAsia"/>
          <w:i/>
          <w:sz w:val="28"/>
          <w:szCs w:val="28"/>
        </w:rPr>
        <w:t>x</w:t>
      </w:r>
      <w:r w:rsidRPr="00572464">
        <w:rPr>
          <w:rFonts w:ascii="Times New Roman" w:eastAsia="標楷體" w:hAnsi="Times New Roman" w:hint="eastAsia"/>
          <w:sz w:val="28"/>
          <w:szCs w:val="28"/>
          <w:vertAlign w:val="subscript"/>
        </w:rPr>
        <w:t>3</w:t>
      </w:r>
      <w:r>
        <w:rPr>
          <w:rFonts w:ascii="Times New Roman" w:eastAsia="標楷體" w:hAnsi="Times New Roman" w:hint="eastAsia"/>
          <w:sz w:val="28"/>
          <w:szCs w:val="28"/>
        </w:rPr>
        <w:t xml:space="preserve"> +</w:t>
      </w:r>
      <w:r w:rsidRPr="007F3602">
        <w:rPr>
          <w:rFonts w:ascii="Times New Roman" w:eastAsia="標楷體" w:hAnsi="Times New Roman" w:hint="eastAsia"/>
          <w:i/>
          <w:sz w:val="28"/>
          <w:szCs w:val="28"/>
        </w:rPr>
        <w:t>x</w:t>
      </w:r>
      <w:r w:rsidRPr="00572464">
        <w:rPr>
          <w:rFonts w:ascii="Times New Roman" w:eastAsia="標楷體" w:hAnsi="Times New Roman" w:hint="eastAsia"/>
          <w:sz w:val="28"/>
          <w:szCs w:val="28"/>
          <w:vertAlign w:val="subscript"/>
        </w:rPr>
        <w:t>4</w:t>
      </w:r>
      <w:r>
        <w:rPr>
          <w:rFonts w:ascii="Times New Roman" w:eastAsia="標楷體" w:hAnsi="Times New Roman" w:hint="eastAsia"/>
          <w:sz w:val="28"/>
          <w:szCs w:val="28"/>
        </w:rPr>
        <w:t xml:space="preserve"> = 18 and </w:t>
      </w:r>
      <w:r w:rsidRPr="007F3602">
        <w:rPr>
          <w:rFonts w:ascii="Times New Roman" w:eastAsia="標楷體" w:hAnsi="Times New Roman" w:hint="eastAsia"/>
          <w:i/>
          <w:sz w:val="28"/>
          <w:szCs w:val="28"/>
        </w:rPr>
        <w:t>x</w:t>
      </w:r>
      <w:r w:rsidRPr="00572464">
        <w:rPr>
          <w:rFonts w:ascii="Times New Roman" w:eastAsia="標楷體" w:hAnsi="Times New Roman" w:hint="eastAsia"/>
          <w:i/>
          <w:sz w:val="28"/>
          <w:szCs w:val="28"/>
          <w:vertAlign w:val="subscript"/>
        </w:rPr>
        <w:t>i</w:t>
      </w:r>
      <w:r>
        <w:rPr>
          <w:rFonts w:ascii="Times New Roman" w:eastAsia="標楷體" w:hAnsi="Times New Roman" w:hint="eastAsia"/>
          <w:i/>
          <w:sz w:val="28"/>
          <w:szCs w:val="28"/>
          <w:vertAlign w:val="subscript"/>
        </w:rPr>
        <w:t xml:space="preserve">  </w:t>
      </w:r>
      <w:r>
        <w:rPr>
          <w:rFonts w:ascii="Times New Roman" w:eastAsia="標楷體" w:hAnsi="Times New Roman"/>
          <w:sz w:val="28"/>
          <w:szCs w:val="28"/>
        </w:rPr>
        <w:t>≤</w:t>
      </w:r>
      <w:r>
        <w:rPr>
          <w:rFonts w:ascii="Times New Roman" w:eastAsia="標楷體" w:hAnsi="Times New Roman" w:hint="eastAsia"/>
          <w:sz w:val="28"/>
          <w:szCs w:val="28"/>
        </w:rPr>
        <w:t xml:space="preserve"> 7 for all </w:t>
      </w:r>
      <w:r w:rsidRPr="00572464">
        <w:rPr>
          <w:rFonts w:ascii="Times New Roman" w:eastAsia="標楷體" w:hAnsi="Times New Roman" w:hint="eastAsia"/>
          <w:i/>
          <w:sz w:val="28"/>
          <w:szCs w:val="28"/>
        </w:rPr>
        <w:t>i</w:t>
      </w:r>
      <w:r>
        <w:rPr>
          <w:rFonts w:ascii="Times New Roman" w:eastAsia="標楷體" w:hAnsi="Times New Roman" w:hint="eastAsia"/>
          <w:sz w:val="28"/>
          <w:szCs w:val="28"/>
        </w:rPr>
        <w:t>.</w:t>
      </w:r>
    </w:p>
    <w:p w:rsidR="00F71912" w:rsidRPr="003120B8" w:rsidRDefault="00F71912" w:rsidP="003120B8">
      <w:pPr>
        <w:ind w:left="700" w:hangingChars="250" w:hanging="700"/>
        <w:rPr>
          <w:rFonts w:eastAsia="標楷體"/>
          <w:sz w:val="28"/>
          <w:szCs w:val="28"/>
        </w:rPr>
      </w:pPr>
    </w:p>
    <w:p w:rsidR="00305262" w:rsidRDefault="00CF4600" w:rsidP="00F71912">
      <w:pPr>
        <w:pStyle w:val="a6"/>
        <w:numPr>
          <w:ilvl w:val="0"/>
          <w:numId w:val="21"/>
        </w:numPr>
        <w:ind w:leftChars="0"/>
        <w:rPr>
          <w:rFonts w:ascii="Times New Roman" w:eastAsia="標楷體" w:hAnsi="Times New Roman"/>
          <w:sz w:val="28"/>
          <w:szCs w:val="28"/>
        </w:rPr>
      </w:pPr>
      <w:bookmarkStart w:id="0" w:name="_GoBack"/>
      <w:bookmarkEnd w:id="0"/>
      <w:r w:rsidRPr="00CF4600">
        <w:rPr>
          <w:rFonts w:ascii="Times New Roman" w:eastAsia="標楷體" w:hAnsi="Times New Roman" w:hint="eastAsia"/>
          <w:sz w:val="28"/>
          <w:szCs w:val="28"/>
        </w:rPr>
        <w:t xml:space="preserve">Suppose that </w:t>
      </w:r>
      <w:r w:rsidRPr="00CF4600">
        <w:rPr>
          <w:rFonts w:ascii="Times New Roman" w:eastAsia="標楷體" w:hAnsi="Times New Roman" w:hint="eastAsia"/>
          <w:i/>
          <w:sz w:val="28"/>
          <w:szCs w:val="28"/>
        </w:rPr>
        <w:t>S</w:t>
      </w:r>
      <w:r w:rsidRPr="00CF4600">
        <w:rPr>
          <w:rFonts w:ascii="Times New Roman" w:eastAsia="標楷體" w:hAnsi="Times New Roman" w:hint="eastAsia"/>
          <w:sz w:val="28"/>
          <w:szCs w:val="28"/>
        </w:rPr>
        <w:t xml:space="preserve">={0, 1, 2, 3}. Let </w:t>
      </w:r>
      <w:r w:rsidRPr="00CF4600">
        <w:rPr>
          <w:rFonts w:ascii="Times New Roman" w:eastAsia="標楷體" w:hAnsi="Times New Roman" w:hint="eastAsia"/>
          <w:i/>
          <w:sz w:val="28"/>
          <w:szCs w:val="28"/>
        </w:rPr>
        <w:t>R</w:t>
      </w:r>
      <w:r w:rsidRPr="00CF4600">
        <w:rPr>
          <w:rFonts w:ascii="Times New Roman" w:eastAsia="標楷體" w:hAnsi="Times New Roman" w:hint="eastAsia"/>
          <w:sz w:val="28"/>
          <w:szCs w:val="28"/>
        </w:rPr>
        <w:t xml:space="preserve"> be a relation containing (</w:t>
      </w:r>
      <w:r w:rsidRPr="00CF4600">
        <w:rPr>
          <w:rFonts w:ascii="Times New Roman" w:eastAsia="標楷體" w:hAnsi="Times New Roman" w:hint="eastAsia"/>
          <w:i/>
          <w:sz w:val="28"/>
          <w:szCs w:val="28"/>
        </w:rPr>
        <w:t>a</w:t>
      </w:r>
      <w:r w:rsidRPr="00CF4600">
        <w:rPr>
          <w:rFonts w:ascii="Times New Roman" w:eastAsia="標楷體" w:hAnsi="Times New Roman" w:hint="eastAsia"/>
          <w:sz w:val="28"/>
          <w:szCs w:val="28"/>
        </w:rPr>
        <w:t xml:space="preserve">, </w:t>
      </w:r>
      <w:r w:rsidRPr="00CF4600">
        <w:rPr>
          <w:rFonts w:ascii="Times New Roman" w:eastAsia="標楷體" w:hAnsi="Times New Roman" w:hint="eastAsia"/>
          <w:i/>
          <w:sz w:val="28"/>
          <w:szCs w:val="28"/>
        </w:rPr>
        <w:t>b</w:t>
      </w:r>
      <w:r w:rsidRPr="00CF4600">
        <w:rPr>
          <w:rFonts w:ascii="Times New Roman" w:eastAsia="標楷體" w:hAnsi="Times New Roman" w:hint="eastAsia"/>
          <w:sz w:val="28"/>
          <w:szCs w:val="28"/>
        </w:rPr>
        <w:t xml:space="preserve">) if </w:t>
      </w:r>
      <w:r w:rsidRPr="007B2C84">
        <w:rPr>
          <w:rFonts w:ascii="Times New Roman" w:eastAsia="標楷體" w:hAnsi="Times New Roman" w:hint="eastAsia"/>
          <w:i/>
          <w:sz w:val="28"/>
          <w:szCs w:val="28"/>
        </w:rPr>
        <w:t>a</w:t>
      </w:r>
      <w:r w:rsidR="007B2C84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7B2C84">
        <w:rPr>
          <w:rFonts w:ascii="Times New Roman" w:eastAsia="標楷體" w:hAnsi="Times New Roman"/>
          <w:sz w:val="28"/>
          <w:szCs w:val="28"/>
        </w:rPr>
        <w:t>≤</w:t>
      </w:r>
      <w:r w:rsidR="007B2C84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7B2C84">
        <w:rPr>
          <w:rFonts w:ascii="Times New Roman" w:eastAsia="標楷體" w:hAnsi="Times New Roman" w:hint="eastAsia"/>
          <w:i/>
          <w:sz w:val="28"/>
          <w:szCs w:val="28"/>
        </w:rPr>
        <w:t>b</w:t>
      </w:r>
      <w:r w:rsidRPr="00CF4600">
        <w:rPr>
          <w:rFonts w:ascii="Times New Roman" w:eastAsia="標楷體" w:hAnsi="Times New Roman" w:hint="eastAsia"/>
          <w:sz w:val="28"/>
          <w:szCs w:val="28"/>
        </w:rPr>
        <w:t>,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</w:p>
    <w:p w:rsidR="00F71912" w:rsidRPr="00CF4600" w:rsidRDefault="00CF4600" w:rsidP="00305262">
      <w:pPr>
        <w:pStyle w:val="a6"/>
        <w:ind w:leftChars="0" w:left="360"/>
        <w:rPr>
          <w:rFonts w:ascii="Times New Roman" w:eastAsia="標楷體" w:hAnsi="Times New Roman"/>
          <w:sz w:val="28"/>
          <w:szCs w:val="28"/>
        </w:rPr>
      </w:pPr>
      <w:r w:rsidRPr="00CF4600">
        <w:rPr>
          <w:rFonts w:ascii="Times New Roman" w:eastAsia="標楷體" w:hAnsi="Times New Roman" w:hint="eastAsia"/>
          <w:sz w:val="28"/>
          <w:szCs w:val="28"/>
        </w:rPr>
        <w:t>where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7B2C84">
        <w:rPr>
          <w:rFonts w:ascii="Times New Roman" w:eastAsia="標楷體" w:hAnsi="Times New Roman" w:hint="eastAsia"/>
          <w:i/>
          <w:sz w:val="28"/>
          <w:szCs w:val="28"/>
        </w:rPr>
        <w:t>a</w:t>
      </w:r>
      <w:r w:rsidR="00305262">
        <w:rPr>
          <w:rFonts w:ascii="Times New Roman" w:eastAsia="標楷體" w:hAnsi="Times New Roman" w:hint="eastAsia"/>
          <w:i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∈</m:t>
        </m:r>
      </m:oMath>
      <w:r w:rsidR="00305262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D90F26" w:rsidRPr="007B2C84">
        <w:rPr>
          <w:rFonts w:ascii="Times New Roman" w:eastAsia="標楷體" w:hAnsi="Times New Roman" w:hint="eastAsia"/>
          <w:i/>
          <w:sz w:val="28"/>
          <w:szCs w:val="28"/>
        </w:rPr>
        <w:t>S</w:t>
      </w:r>
      <w:r w:rsidR="00D90F26">
        <w:rPr>
          <w:rFonts w:ascii="Times New Roman" w:eastAsia="標楷體" w:hAnsi="Times New Roman" w:hint="eastAsia"/>
          <w:sz w:val="28"/>
          <w:szCs w:val="28"/>
        </w:rPr>
        <w:t xml:space="preserve"> and </w:t>
      </w:r>
      <w:r w:rsidR="00D90F26" w:rsidRPr="007B2C84">
        <w:rPr>
          <w:rFonts w:ascii="Times New Roman" w:eastAsia="標楷體" w:hAnsi="Times New Roman" w:hint="eastAsia"/>
          <w:i/>
          <w:sz w:val="28"/>
          <w:szCs w:val="28"/>
        </w:rPr>
        <w:t>b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∈</m:t>
        </m:r>
      </m:oMath>
      <w:r w:rsidR="00305262">
        <w:rPr>
          <w:rFonts w:ascii="Times New Roman" w:eastAsia="標楷體" w:hAnsi="Times New Roman" w:hint="eastAsia"/>
          <w:i/>
          <w:sz w:val="28"/>
          <w:szCs w:val="28"/>
        </w:rPr>
        <w:t xml:space="preserve"> </w:t>
      </w:r>
      <w:r w:rsidR="00D90F26" w:rsidRPr="007B2C84">
        <w:rPr>
          <w:rFonts w:ascii="Times New Roman" w:eastAsia="標楷體" w:hAnsi="Times New Roman" w:hint="eastAsia"/>
          <w:i/>
          <w:sz w:val="28"/>
          <w:szCs w:val="28"/>
        </w:rPr>
        <w:t>S</w:t>
      </w:r>
      <w:r w:rsidR="00D90F26">
        <w:rPr>
          <w:rFonts w:ascii="Times New Roman" w:eastAsia="標楷體" w:hAnsi="Times New Roman" w:hint="eastAsia"/>
          <w:sz w:val="28"/>
          <w:szCs w:val="28"/>
        </w:rPr>
        <w:t xml:space="preserve">. Is </w:t>
      </w:r>
      <w:r w:rsidR="00D90F26" w:rsidRPr="007B2C84">
        <w:rPr>
          <w:rFonts w:ascii="Times New Roman" w:eastAsia="標楷體" w:hAnsi="Times New Roman" w:hint="eastAsia"/>
          <w:i/>
          <w:sz w:val="28"/>
          <w:szCs w:val="28"/>
        </w:rPr>
        <w:t>R</w:t>
      </w:r>
      <w:r w:rsidR="00D90F26">
        <w:rPr>
          <w:rFonts w:ascii="Times New Roman" w:eastAsia="標楷體" w:hAnsi="Times New Roman" w:hint="eastAsia"/>
          <w:sz w:val="28"/>
          <w:szCs w:val="28"/>
        </w:rPr>
        <w:t xml:space="preserve"> reflexive, symmetric</w:t>
      </w:r>
      <w:r w:rsidR="005547A3">
        <w:rPr>
          <w:rFonts w:ascii="Times New Roman" w:eastAsia="標楷體" w:hAnsi="Times New Roman" w:hint="eastAsia"/>
          <w:sz w:val="28"/>
          <w:szCs w:val="28"/>
        </w:rPr>
        <w:t xml:space="preserve"> and </w:t>
      </w:r>
      <w:r w:rsidR="00D90F26">
        <w:rPr>
          <w:rFonts w:ascii="Times New Roman" w:eastAsia="標楷體" w:hAnsi="Times New Roman" w:hint="eastAsia"/>
          <w:sz w:val="28"/>
          <w:szCs w:val="28"/>
        </w:rPr>
        <w:t xml:space="preserve">antisymmetric? </w:t>
      </w:r>
      <w:r w:rsidR="00F71912" w:rsidRPr="00CF4600">
        <w:rPr>
          <w:rFonts w:ascii="Times New Roman" w:eastAsia="標楷體" w:hAnsi="Times New Roman"/>
          <w:sz w:val="28"/>
          <w:szCs w:val="28"/>
        </w:rPr>
        <w:t>(10%)</w:t>
      </w:r>
    </w:p>
    <w:p w:rsidR="00F71912" w:rsidRPr="003120B8" w:rsidRDefault="00F71912" w:rsidP="00F71912">
      <w:pPr>
        <w:ind w:left="700" w:hangingChars="250" w:hanging="700"/>
        <w:rPr>
          <w:rFonts w:eastAsia="標楷體"/>
          <w:sz w:val="28"/>
          <w:szCs w:val="28"/>
        </w:rPr>
      </w:pPr>
    </w:p>
    <w:p w:rsidR="00F71912" w:rsidRPr="003120B8" w:rsidRDefault="00F71912" w:rsidP="00F71912">
      <w:pPr>
        <w:pStyle w:val="a6"/>
        <w:numPr>
          <w:ilvl w:val="0"/>
          <w:numId w:val="21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3120B8">
        <w:rPr>
          <w:rFonts w:ascii="Times New Roman" w:eastAsia="標楷體" w:hAnsi="Times New Roman"/>
          <w:sz w:val="28"/>
          <w:szCs w:val="28"/>
        </w:rPr>
        <w:t>Use logically equivalent statements without the direct use of truth tables, show that</w:t>
      </w:r>
      <w:r w:rsidR="00CF4600">
        <w:rPr>
          <w:rFonts w:ascii="Times New Roman" w:eastAsia="標楷體" w:hAnsi="Times New Roman" w:hint="eastAsia"/>
          <w:sz w:val="28"/>
          <w:szCs w:val="28"/>
        </w:rPr>
        <w:t xml:space="preserve"> </w:t>
      </w:r>
    </w:p>
    <w:p w:rsidR="00F71912" w:rsidRPr="003120B8" w:rsidRDefault="00F71912" w:rsidP="00641FC2">
      <w:pPr>
        <w:numPr>
          <w:ilvl w:val="0"/>
          <w:numId w:val="24"/>
        </w:numPr>
        <w:tabs>
          <w:tab w:val="clear" w:pos="720"/>
          <w:tab w:val="num" w:pos="426"/>
        </w:tabs>
        <w:autoSpaceDE w:val="0"/>
        <w:autoSpaceDN w:val="0"/>
        <w:adjustRightInd w:val="0"/>
        <w:ind w:leftChars="177" w:left="848" w:hangingChars="151" w:hanging="423"/>
        <w:rPr>
          <w:rFonts w:eastAsia="標楷體"/>
          <w:sz w:val="28"/>
          <w:szCs w:val="28"/>
        </w:rPr>
      </w:pPr>
      <w:r w:rsidRPr="003120B8">
        <w:rPr>
          <w:rFonts w:eastAsia="標楷體"/>
          <w:i/>
          <w:iCs/>
          <w:sz w:val="28"/>
          <w:szCs w:val="28"/>
        </w:rPr>
        <w:t>p</w:t>
      </w:r>
      <w:r w:rsidRPr="003120B8">
        <w:rPr>
          <w:rFonts w:eastAsia="標楷體"/>
          <w:sz w:val="28"/>
          <w:szCs w:val="28"/>
        </w:rPr>
        <w:sym w:font="Symbol" w:char="F0DB"/>
      </w:r>
      <w:r w:rsidRPr="003120B8">
        <w:rPr>
          <w:rFonts w:eastAsia="標楷體"/>
          <w:b/>
          <w:bCs/>
          <w:i/>
          <w:iCs/>
          <w:sz w:val="28"/>
          <w:szCs w:val="28"/>
        </w:rPr>
        <w:t>¬</w:t>
      </w:r>
      <w:r w:rsidRPr="003120B8">
        <w:rPr>
          <w:rFonts w:eastAsia="標楷體"/>
          <w:sz w:val="28"/>
          <w:szCs w:val="28"/>
        </w:rPr>
        <w:t>(</w:t>
      </w:r>
      <w:r w:rsidRPr="003120B8">
        <w:rPr>
          <w:rFonts w:eastAsia="標楷體"/>
          <w:i/>
          <w:iCs/>
          <w:sz w:val="28"/>
          <w:szCs w:val="28"/>
        </w:rPr>
        <w:t>p</w:t>
      </w:r>
      <w:r w:rsidRPr="003120B8">
        <w:rPr>
          <w:rFonts w:eastAsia="標楷體"/>
          <w:sz w:val="28"/>
          <w:szCs w:val="28"/>
        </w:rPr>
        <w:sym w:font="Symbol" w:char="F0D9"/>
      </w:r>
      <w:r w:rsidRPr="003120B8">
        <w:rPr>
          <w:rFonts w:eastAsia="標楷體"/>
          <w:i/>
          <w:iCs/>
          <w:sz w:val="28"/>
          <w:szCs w:val="28"/>
        </w:rPr>
        <w:t>s</w:t>
      </w:r>
      <w:r w:rsidRPr="003120B8">
        <w:rPr>
          <w:rFonts w:eastAsia="標楷體"/>
          <w:sz w:val="28"/>
          <w:szCs w:val="28"/>
        </w:rPr>
        <w:t xml:space="preserve">) </w:t>
      </w:r>
      <w:r w:rsidRPr="003120B8">
        <w:rPr>
          <w:rFonts w:eastAsia="標楷體"/>
          <w:sz w:val="28"/>
          <w:szCs w:val="28"/>
        </w:rPr>
        <w:sym w:font="Symbol" w:char="F0AE"/>
      </w:r>
      <w:r w:rsidRPr="003120B8">
        <w:rPr>
          <w:rFonts w:eastAsia="標楷體"/>
          <w:sz w:val="28"/>
          <w:szCs w:val="28"/>
        </w:rPr>
        <w:t xml:space="preserve"> (</w:t>
      </w:r>
      <w:r w:rsidRPr="003120B8">
        <w:rPr>
          <w:rFonts w:eastAsia="標楷體"/>
          <w:b/>
          <w:bCs/>
          <w:i/>
          <w:iCs/>
          <w:sz w:val="28"/>
          <w:szCs w:val="28"/>
        </w:rPr>
        <w:t>¬</w:t>
      </w:r>
      <w:r w:rsidRPr="003120B8">
        <w:rPr>
          <w:rFonts w:eastAsia="標楷體"/>
          <w:i/>
          <w:iCs/>
          <w:sz w:val="28"/>
          <w:szCs w:val="28"/>
        </w:rPr>
        <w:t xml:space="preserve">s </w:t>
      </w:r>
      <w:r w:rsidRPr="003120B8">
        <w:rPr>
          <w:rFonts w:eastAsia="標楷體"/>
          <w:sz w:val="28"/>
          <w:szCs w:val="28"/>
        </w:rPr>
        <w:sym w:font="Symbol" w:char="F0D9"/>
      </w:r>
      <w:r w:rsidRPr="003120B8">
        <w:rPr>
          <w:rFonts w:eastAsia="標楷體"/>
          <w:i/>
          <w:iCs/>
          <w:sz w:val="28"/>
          <w:szCs w:val="28"/>
        </w:rPr>
        <w:t xml:space="preserve"> p</w:t>
      </w:r>
      <w:r w:rsidRPr="003120B8">
        <w:rPr>
          <w:rFonts w:eastAsia="標楷體"/>
          <w:sz w:val="28"/>
          <w:szCs w:val="28"/>
        </w:rPr>
        <w:t>)</w:t>
      </w:r>
      <w:r w:rsidR="005820A4">
        <w:rPr>
          <w:rFonts w:eastAsia="標楷體" w:hint="eastAsia"/>
          <w:sz w:val="28"/>
          <w:szCs w:val="28"/>
        </w:rPr>
        <w:t>.</w:t>
      </w:r>
    </w:p>
    <w:p w:rsidR="00767A8B" w:rsidRDefault="00F71912" w:rsidP="00F54F77">
      <w:pPr>
        <w:numPr>
          <w:ilvl w:val="0"/>
          <w:numId w:val="24"/>
        </w:numPr>
        <w:tabs>
          <w:tab w:val="clear" w:pos="720"/>
          <w:tab w:val="num" w:pos="426"/>
        </w:tabs>
        <w:autoSpaceDE w:val="0"/>
        <w:autoSpaceDN w:val="0"/>
        <w:adjustRightInd w:val="0"/>
        <w:ind w:leftChars="177" w:left="848" w:hangingChars="151" w:hanging="423"/>
        <w:rPr>
          <w:rFonts w:eastAsia="標楷體"/>
          <w:sz w:val="28"/>
          <w:szCs w:val="28"/>
        </w:rPr>
      </w:pPr>
      <w:r w:rsidRPr="003120B8">
        <w:rPr>
          <w:rFonts w:eastAsia="標楷體"/>
          <w:b/>
          <w:bCs/>
          <w:i/>
          <w:iCs/>
          <w:sz w:val="28"/>
          <w:szCs w:val="28"/>
        </w:rPr>
        <w:t>¬</w:t>
      </w:r>
      <w:r w:rsidRPr="003120B8">
        <w:rPr>
          <w:rFonts w:eastAsia="標楷體"/>
          <w:sz w:val="28"/>
          <w:szCs w:val="28"/>
        </w:rPr>
        <w:t>(</w:t>
      </w:r>
      <w:r w:rsidRPr="003120B8">
        <w:rPr>
          <w:rFonts w:eastAsia="標楷體"/>
          <w:i/>
          <w:iCs/>
          <w:sz w:val="28"/>
          <w:szCs w:val="28"/>
        </w:rPr>
        <w:t>p</w:t>
      </w:r>
      <w:r w:rsidRPr="003120B8">
        <w:rPr>
          <w:rFonts w:eastAsia="標楷體"/>
          <w:sz w:val="28"/>
          <w:szCs w:val="28"/>
        </w:rPr>
        <w:sym w:font="Symbol" w:char="F0AB"/>
      </w:r>
      <w:r w:rsidRPr="003120B8">
        <w:rPr>
          <w:rFonts w:eastAsia="標楷體"/>
          <w:i/>
          <w:iCs/>
          <w:sz w:val="28"/>
          <w:szCs w:val="28"/>
        </w:rPr>
        <w:t xml:space="preserve">q </w:t>
      </w:r>
      <w:r w:rsidRPr="003120B8">
        <w:rPr>
          <w:rFonts w:eastAsia="標楷體"/>
          <w:sz w:val="28"/>
          <w:szCs w:val="28"/>
        </w:rPr>
        <w:t xml:space="preserve">) </w:t>
      </w:r>
      <w:r w:rsidRPr="003120B8">
        <w:rPr>
          <w:rFonts w:eastAsia="標楷體"/>
          <w:sz w:val="28"/>
          <w:szCs w:val="28"/>
        </w:rPr>
        <w:sym w:font="Symbol" w:char="F0DB"/>
      </w:r>
      <w:r w:rsidRPr="003120B8">
        <w:rPr>
          <w:rFonts w:eastAsia="標楷體"/>
          <w:sz w:val="28"/>
          <w:szCs w:val="28"/>
        </w:rPr>
        <w:t xml:space="preserve"> (</w:t>
      </w:r>
      <w:r w:rsidRPr="003120B8">
        <w:rPr>
          <w:rFonts w:eastAsia="標楷體"/>
          <w:i/>
          <w:iCs/>
          <w:sz w:val="28"/>
          <w:szCs w:val="28"/>
        </w:rPr>
        <w:t xml:space="preserve">p </w:t>
      </w:r>
      <w:r w:rsidRPr="003120B8">
        <w:rPr>
          <w:rFonts w:eastAsia="標楷體"/>
          <w:sz w:val="28"/>
          <w:szCs w:val="28"/>
        </w:rPr>
        <w:sym w:font="Symbol" w:char="F0D9"/>
      </w:r>
      <w:r w:rsidRPr="003120B8">
        <w:rPr>
          <w:rFonts w:eastAsia="標楷體"/>
          <w:b/>
          <w:bCs/>
          <w:i/>
          <w:iCs/>
          <w:sz w:val="28"/>
          <w:szCs w:val="28"/>
        </w:rPr>
        <w:t>¬</w:t>
      </w:r>
      <w:r w:rsidRPr="003120B8">
        <w:rPr>
          <w:rFonts w:eastAsia="標楷體"/>
          <w:i/>
          <w:iCs/>
          <w:sz w:val="28"/>
          <w:szCs w:val="28"/>
        </w:rPr>
        <w:t>q</w:t>
      </w:r>
      <w:r w:rsidRPr="003120B8">
        <w:rPr>
          <w:rFonts w:eastAsia="標楷體"/>
          <w:sz w:val="28"/>
          <w:szCs w:val="28"/>
        </w:rPr>
        <w:t>)</w:t>
      </w:r>
      <w:r w:rsidRPr="003120B8">
        <w:rPr>
          <w:rFonts w:eastAsia="標楷體"/>
          <w:sz w:val="28"/>
          <w:szCs w:val="28"/>
        </w:rPr>
        <w:sym w:font="Symbol" w:char="F0DA"/>
      </w:r>
      <w:r w:rsidRPr="003120B8">
        <w:rPr>
          <w:rFonts w:eastAsia="標楷體"/>
          <w:sz w:val="28"/>
          <w:szCs w:val="28"/>
        </w:rPr>
        <w:t>(</w:t>
      </w:r>
      <w:r w:rsidRPr="003120B8">
        <w:rPr>
          <w:rFonts w:eastAsia="標楷體"/>
          <w:i/>
          <w:iCs/>
          <w:sz w:val="28"/>
          <w:szCs w:val="28"/>
        </w:rPr>
        <w:t xml:space="preserve">q </w:t>
      </w:r>
      <w:r w:rsidRPr="003120B8">
        <w:rPr>
          <w:rFonts w:eastAsia="標楷體"/>
          <w:sz w:val="28"/>
          <w:szCs w:val="28"/>
        </w:rPr>
        <w:sym w:font="Symbol" w:char="F0D9"/>
      </w:r>
      <w:r w:rsidRPr="003120B8">
        <w:rPr>
          <w:rFonts w:eastAsia="標楷體"/>
          <w:b/>
          <w:bCs/>
          <w:i/>
          <w:iCs/>
          <w:sz w:val="28"/>
          <w:szCs w:val="28"/>
        </w:rPr>
        <w:t>¬</w:t>
      </w:r>
      <w:r w:rsidRPr="003120B8">
        <w:rPr>
          <w:rFonts w:eastAsia="標楷體"/>
          <w:i/>
          <w:iCs/>
          <w:sz w:val="28"/>
          <w:szCs w:val="28"/>
        </w:rPr>
        <w:t>p</w:t>
      </w:r>
      <w:r w:rsidRPr="003120B8">
        <w:rPr>
          <w:rFonts w:eastAsia="標楷體"/>
          <w:sz w:val="28"/>
          <w:szCs w:val="28"/>
        </w:rPr>
        <w:t>)</w:t>
      </w:r>
      <w:r w:rsidR="00DB4DEB">
        <w:rPr>
          <w:rFonts w:eastAsia="標楷體" w:hint="eastAsia"/>
          <w:sz w:val="28"/>
          <w:szCs w:val="28"/>
        </w:rPr>
        <w:t>.</w:t>
      </w:r>
    </w:p>
    <w:p w:rsidR="007B6B97" w:rsidRPr="00F54F77" w:rsidRDefault="00767A8B" w:rsidP="00385849">
      <w:pPr>
        <w:autoSpaceDE w:val="0"/>
        <w:autoSpaceDN w:val="0"/>
        <w:adjustRightInd w:val="0"/>
        <w:spacing w:beforeLines="50"/>
        <w:ind w:left="425"/>
        <w:rPr>
          <w:rFonts w:eastAsia="標楷體"/>
          <w:sz w:val="28"/>
          <w:szCs w:val="28"/>
        </w:rPr>
      </w:pPr>
      <w:r w:rsidRPr="003120B8">
        <w:rPr>
          <w:rFonts w:eastAsia="標楷體"/>
          <w:sz w:val="28"/>
          <w:szCs w:val="28"/>
        </w:rPr>
        <w:t>(10%)</w:t>
      </w:r>
    </w:p>
    <w:sectPr w:rsidR="007B6B97" w:rsidRPr="00F54F77" w:rsidSect="00F54F77">
      <w:pgSz w:w="11907" w:h="16840" w:code="9"/>
      <w:pgMar w:top="794" w:right="794" w:bottom="340" w:left="794" w:header="720" w:footer="720" w:gutter="0"/>
      <w:cols w:space="1502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AA0" w:rsidRDefault="00E20AA0" w:rsidP="00727A58">
      <w:r>
        <w:separator/>
      </w:r>
    </w:p>
  </w:endnote>
  <w:endnote w:type="continuationSeparator" w:id="1">
    <w:p w:rsidR="00E20AA0" w:rsidRDefault="00E20AA0" w:rsidP="00727A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.D·￠Ae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AA0" w:rsidRDefault="00E20AA0" w:rsidP="00727A58">
      <w:r>
        <w:separator/>
      </w:r>
    </w:p>
  </w:footnote>
  <w:footnote w:type="continuationSeparator" w:id="1">
    <w:p w:rsidR="00E20AA0" w:rsidRDefault="00E20AA0" w:rsidP="00727A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7512B"/>
    <w:multiLevelType w:val="hybridMultilevel"/>
    <w:tmpl w:val="440CDB8E"/>
    <w:lvl w:ilvl="0" w:tplc="52D044E2">
      <w:start w:val="1"/>
      <w:numFmt w:val="lowerLetter"/>
      <w:lvlText w:val="(%1)"/>
      <w:lvlJc w:val="left"/>
      <w:pPr>
        <w:tabs>
          <w:tab w:val="num" w:pos="1440"/>
        </w:tabs>
        <w:ind w:left="1440" w:hanging="48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9DB57A3"/>
    <w:multiLevelType w:val="hybridMultilevel"/>
    <w:tmpl w:val="E8B4F476"/>
    <w:lvl w:ilvl="0" w:tplc="2918E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C12C4B"/>
    <w:multiLevelType w:val="hybridMultilevel"/>
    <w:tmpl w:val="C36EFA8A"/>
    <w:lvl w:ilvl="0" w:tplc="6CD822B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8002FF"/>
    <w:multiLevelType w:val="hybridMultilevel"/>
    <w:tmpl w:val="AA5AB512"/>
    <w:lvl w:ilvl="0" w:tplc="4FE461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55D46D6"/>
    <w:multiLevelType w:val="hybridMultilevel"/>
    <w:tmpl w:val="B916158A"/>
    <w:lvl w:ilvl="0" w:tplc="F086F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59E1A4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95319A6"/>
    <w:multiLevelType w:val="hybridMultilevel"/>
    <w:tmpl w:val="306C27BC"/>
    <w:lvl w:ilvl="0" w:tplc="B642847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2D800BF2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8F80A5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3FA03752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776897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0C5A3458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A1E0AE4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24B8019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C58E5626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3A3CCA"/>
    <w:multiLevelType w:val="hybridMultilevel"/>
    <w:tmpl w:val="5712A55A"/>
    <w:lvl w:ilvl="0" w:tplc="A486217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A9E2749"/>
    <w:multiLevelType w:val="hybridMultilevel"/>
    <w:tmpl w:val="3334CCE8"/>
    <w:lvl w:ilvl="0" w:tplc="20328F3A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C336655"/>
    <w:multiLevelType w:val="hybridMultilevel"/>
    <w:tmpl w:val="71BE1DE2"/>
    <w:lvl w:ilvl="0" w:tplc="D97E7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56EE436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9921BD"/>
    <w:multiLevelType w:val="hybridMultilevel"/>
    <w:tmpl w:val="2C7283C6"/>
    <w:lvl w:ilvl="0" w:tplc="1B90A8DA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4915ED2"/>
    <w:multiLevelType w:val="hybridMultilevel"/>
    <w:tmpl w:val="E3E689B4"/>
    <w:lvl w:ilvl="0" w:tplc="8F0C5E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0901052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default"/>
        <w:i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C7C2AD9"/>
    <w:multiLevelType w:val="hybridMultilevel"/>
    <w:tmpl w:val="72B8994A"/>
    <w:lvl w:ilvl="0" w:tplc="B2C01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3F0D29F4"/>
    <w:multiLevelType w:val="hybridMultilevel"/>
    <w:tmpl w:val="4D8A0630"/>
    <w:lvl w:ilvl="0" w:tplc="DF22A1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4B9895CE">
      <w:start w:val="4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5D2BA96">
      <w:start w:val="1"/>
      <w:numFmt w:val="decimal"/>
      <w:lvlText w:val="(%3)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 w:tplc="17D23D56">
      <w:start w:val="4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19778BA"/>
    <w:multiLevelType w:val="hybridMultilevel"/>
    <w:tmpl w:val="23B6553E"/>
    <w:lvl w:ilvl="0" w:tplc="80581CB4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6D93728"/>
    <w:multiLevelType w:val="hybridMultilevel"/>
    <w:tmpl w:val="33A4765E"/>
    <w:lvl w:ilvl="0" w:tplc="CC2E9D0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E4E4F2E"/>
    <w:multiLevelType w:val="multilevel"/>
    <w:tmpl w:val="B76C38C6"/>
    <w:lvl w:ilvl="0">
      <w:start w:val="1"/>
      <w:numFmt w:val="ideographLegalTraditional"/>
      <w:pStyle w:val="a"/>
      <w:lvlText w:val="%1、"/>
      <w:lvlJc w:val="left"/>
      <w:pPr>
        <w:tabs>
          <w:tab w:val="num" w:pos="560"/>
        </w:tabs>
        <w:ind w:left="560" w:hanging="340"/>
      </w:pPr>
      <w:rPr>
        <w:rFonts w:hint="eastAsia"/>
      </w:rPr>
    </w:lvl>
    <w:lvl w:ilvl="1">
      <w:start w:val="1"/>
      <w:numFmt w:val="ideographDigital"/>
      <w:pStyle w:val="a0"/>
      <w:lvlText w:val="%2、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1"/>
      <w:lvlText w:val="%3."/>
      <w:lvlJc w:val="left"/>
      <w:pPr>
        <w:tabs>
          <w:tab w:val="num" w:pos="1014"/>
        </w:tabs>
        <w:ind w:left="1014" w:hanging="334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660"/>
        </w:tabs>
        <w:ind w:left="166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020"/>
        </w:tabs>
        <w:ind w:left="202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380"/>
        </w:tabs>
        <w:ind w:left="238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740"/>
        </w:tabs>
        <w:ind w:left="27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100"/>
        </w:tabs>
        <w:ind w:left="310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460"/>
        </w:tabs>
        <w:ind w:left="3460" w:hanging="360"/>
      </w:pPr>
      <w:rPr>
        <w:rFonts w:hint="eastAsia"/>
      </w:rPr>
    </w:lvl>
  </w:abstractNum>
  <w:abstractNum w:abstractNumId="16">
    <w:nsid w:val="51706D3E"/>
    <w:multiLevelType w:val="hybridMultilevel"/>
    <w:tmpl w:val="CCB4A004"/>
    <w:lvl w:ilvl="0" w:tplc="91F619D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D3ACBA0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3492537"/>
    <w:multiLevelType w:val="hybridMultilevel"/>
    <w:tmpl w:val="E2125674"/>
    <w:lvl w:ilvl="0" w:tplc="CC267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87E6DF0"/>
    <w:multiLevelType w:val="multilevel"/>
    <w:tmpl w:val="4FA0062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6C862478"/>
    <w:multiLevelType w:val="hybridMultilevel"/>
    <w:tmpl w:val="3548889A"/>
    <w:lvl w:ilvl="0" w:tplc="FD068C72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60808DF0">
      <w:start w:val="1"/>
      <w:numFmt w:val="lowerLetter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DEE7FF0"/>
    <w:multiLevelType w:val="hybridMultilevel"/>
    <w:tmpl w:val="5A6412E0"/>
    <w:lvl w:ilvl="0" w:tplc="603096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D3ACBA0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60309694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74832028"/>
    <w:multiLevelType w:val="hybridMultilevel"/>
    <w:tmpl w:val="52367CE0"/>
    <w:lvl w:ilvl="0" w:tplc="754A2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48A2C84"/>
    <w:multiLevelType w:val="hybridMultilevel"/>
    <w:tmpl w:val="B6AA15C6"/>
    <w:lvl w:ilvl="0" w:tplc="80442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F181341"/>
    <w:multiLevelType w:val="hybridMultilevel"/>
    <w:tmpl w:val="9980553E"/>
    <w:lvl w:ilvl="0" w:tplc="F5126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14"/>
  </w:num>
  <w:num w:numId="5">
    <w:abstractNumId w:val="18"/>
  </w:num>
  <w:num w:numId="6">
    <w:abstractNumId w:val="17"/>
  </w:num>
  <w:num w:numId="7">
    <w:abstractNumId w:val="21"/>
  </w:num>
  <w:num w:numId="8">
    <w:abstractNumId w:val="3"/>
  </w:num>
  <w:num w:numId="9">
    <w:abstractNumId w:val="22"/>
  </w:num>
  <w:num w:numId="10">
    <w:abstractNumId w:val="23"/>
  </w:num>
  <w:num w:numId="11">
    <w:abstractNumId w:val="11"/>
  </w:num>
  <w:num w:numId="12">
    <w:abstractNumId w:val="13"/>
  </w:num>
  <w:num w:numId="13">
    <w:abstractNumId w:val="7"/>
  </w:num>
  <w:num w:numId="14">
    <w:abstractNumId w:val="19"/>
  </w:num>
  <w:num w:numId="15">
    <w:abstractNumId w:val="1"/>
  </w:num>
  <w:num w:numId="16">
    <w:abstractNumId w:val="20"/>
  </w:num>
  <w:num w:numId="17">
    <w:abstractNumId w:val="16"/>
  </w:num>
  <w:num w:numId="18">
    <w:abstractNumId w:val="9"/>
  </w:num>
  <w:num w:numId="19">
    <w:abstractNumId w:val="2"/>
  </w:num>
  <w:num w:numId="20">
    <w:abstractNumId w:val="8"/>
  </w:num>
  <w:num w:numId="21">
    <w:abstractNumId w:val="4"/>
  </w:num>
  <w:num w:numId="22">
    <w:abstractNumId w:val="10"/>
  </w:num>
  <w:num w:numId="23">
    <w:abstractNumId w:val="0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stylePaneFormatFilter w:val="3001"/>
  <w:defaultTabStop w:val="480"/>
  <w:autoHyphenation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C3D"/>
    <w:rsid w:val="00001BA9"/>
    <w:rsid w:val="00002FE9"/>
    <w:rsid w:val="00004A1E"/>
    <w:rsid w:val="000064E1"/>
    <w:rsid w:val="00006882"/>
    <w:rsid w:val="0001077D"/>
    <w:rsid w:val="00011BEA"/>
    <w:rsid w:val="00011E59"/>
    <w:rsid w:val="00011FB6"/>
    <w:rsid w:val="000205EE"/>
    <w:rsid w:val="00021E9F"/>
    <w:rsid w:val="00024648"/>
    <w:rsid w:val="00030181"/>
    <w:rsid w:val="0003091D"/>
    <w:rsid w:val="000353D2"/>
    <w:rsid w:val="00035FD0"/>
    <w:rsid w:val="0004165F"/>
    <w:rsid w:val="000429AF"/>
    <w:rsid w:val="00051FD2"/>
    <w:rsid w:val="000576B1"/>
    <w:rsid w:val="000601D4"/>
    <w:rsid w:val="0006136A"/>
    <w:rsid w:val="0006516F"/>
    <w:rsid w:val="000654BB"/>
    <w:rsid w:val="00071548"/>
    <w:rsid w:val="00077756"/>
    <w:rsid w:val="00081FD0"/>
    <w:rsid w:val="000912F9"/>
    <w:rsid w:val="00095F1A"/>
    <w:rsid w:val="0009730D"/>
    <w:rsid w:val="000A40B0"/>
    <w:rsid w:val="000A7B2A"/>
    <w:rsid w:val="000B6A86"/>
    <w:rsid w:val="000D4238"/>
    <w:rsid w:val="000D7D43"/>
    <w:rsid w:val="000E21F3"/>
    <w:rsid w:val="000E2936"/>
    <w:rsid w:val="000E5907"/>
    <w:rsid w:val="000E7BD8"/>
    <w:rsid w:val="000F149D"/>
    <w:rsid w:val="000F1744"/>
    <w:rsid w:val="000F4580"/>
    <w:rsid w:val="001063CC"/>
    <w:rsid w:val="00110099"/>
    <w:rsid w:val="0011040A"/>
    <w:rsid w:val="001201BC"/>
    <w:rsid w:val="0012771C"/>
    <w:rsid w:val="001336F4"/>
    <w:rsid w:val="0013596D"/>
    <w:rsid w:val="00135E72"/>
    <w:rsid w:val="00136C40"/>
    <w:rsid w:val="00143274"/>
    <w:rsid w:val="00143CF7"/>
    <w:rsid w:val="00143D6E"/>
    <w:rsid w:val="0014425B"/>
    <w:rsid w:val="0014765F"/>
    <w:rsid w:val="001513F9"/>
    <w:rsid w:val="0015309C"/>
    <w:rsid w:val="00155CFF"/>
    <w:rsid w:val="00156394"/>
    <w:rsid w:val="001567D1"/>
    <w:rsid w:val="00163247"/>
    <w:rsid w:val="00166EF8"/>
    <w:rsid w:val="001672F0"/>
    <w:rsid w:val="00171CF9"/>
    <w:rsid w:val="00177641"/>
    <w:rsid w:val="001817B1"/>
    <w:rsid w:val="001827EF"/>
    <w:rsid w:val="0018406D"/>
    <w:rsid w:val="001847F6"/>
    <w:rsid w:val="00190591"/>
    <w:rsid w:val="0019278B"/>
    <w:rsid w:val="00192BF0"/>
    <w:rsid w:val="00194878"/>
    <w:rsid w:val="001A26F3"/>
    <w:rsid w:val="001B1373"/>
    <w:rsid w:val="001C03B9"/>
    <w:rsid w:val="001C419A"/>
    <w:rsid w:val="001C7DD0"/>
    <w:rsid w:val="001D1C23"/>
    <w:rsid w:val="001D5D4B"/>
    <w:rsid w:val="001E37B7"/>
    <w:rsid w:val="001E4EF1"/>
    <w:rsid w:val="001F15D3"/>
    <w:rsid w:val="001F2F8F"/>
    <w:rsid w:val="001F3660"/>
    <w:rsid w:val="001F4B6A"/>
    <w:rsid w:val="001F6A0A"/>
    <w:rsid w:val="0021166A"/>
    <w:rsid w:val="0021509D"/>
    <w:rsid w:val="002230DA"/>
    <w:rsid w:val="002254BA"/>
    <w:rsid w:val="002264BB"/>
    <w:rsid w:val="00227871"/>
    <w:rsid w:val="00230A7F"/>
    <w:rsid w:val="00233986"/>
    <w:rsid w:val="00234FC6"/>
    <w:rsid w:val="00240911"/>
    <w:rsid w:val="00240AEB"/>
    <w:rsid w:val="00246B19"/>
    <w:rsid w:val="00252414"/>
    <w:rsid w:val="0025355C"/>
    <w:rsid w:val="00255692"/>
    <w:rsid w:val="0026301F"/>
    <w:rsid w:val="002643E7"/>
    <w:rsid w:val="002649F6"/>
    <w:rsid w:val="002700C0"/>
    <w:rsid w:val="002727A3"/>
    <w:rsid w:val="00283CFC"/>
    <w:rsid w:val="002848FF"/>
    <w:rsid w:val="002859F5"/>
    <w:rsid w:val="00285B9B"/>
    <w:rsid w:val="00290D1D"/>
    <w:rsid w:val="002969BB"/>
    <w:rsid w:val="002975A1"/>
    <w:rsid w:val="002A1EF9"/>
    <w:rsid w:val="002A258B"/>
    <w:rsid w:val="002A68D8"/>
    <w:rsid w:val="002A6CF2"/>
    <w:rsid w:val="002B2D5B"/>
    <w:rsid w:val="002B5C32"/>
    <w:rsid w:val="002B63A8"/>
    <w:rsid w:val="002B7AEB"/>
    <w:rsid w:val="002C2A9C"/>
    <w:rsid w:val="002C4902"/>
    <w:rsid w:val="002C54AC"/>
    <w:rsid w:val="002C70A5"/>
    <w:rsid w:val="002C76BC"/>
    <w:rsid w:val="002E1D61"/>
    <w:rsid w:val="002E4C4C"/>
    <w:rsid w:val="002E75FD"/>
    <w:rsid w:val="002F4D50"/>
    <w:rsid w:val="002F5437"/>
    <w:rsid w:val="002F6CC9"/>
    <w:rsid w:val="003031D0"/>
    <w:rsid w:val="00304A60"/>
    <w:rsid w:val="00305262"/>
    <w:rsid w:val="0030650E"/>
    <w:rsid w:val="003120B8"/>
    <w:rsid w:val="00313792"/>
    <w:rsid w:val="003200D8"/>
    <w:rsid w:val="00323044"/>
    <w:rsid w:val="003306A6"/>
    <w:rsid w:val="003413FC"/>
    <w:rsid w:val="00363363"/>
    <w:rsid w:val="00365367"/>
    <w:rsid w:val="003672A5"/>
    <w:rsid w:val="00370737"/>
    <w:rsid w:val="00370C91"/>
    <w:rsid w:val="00371C35"/>
    <w:rsid w:val="003762F0"/>
    <w:rsid w:val="0037661E"/>
    <w:rsid w:val="00377C63"/>
    <w:rsid w:val="00382CDD"/>
    <w:rsid w:val="00385849"/>
    <w:rsid w:val="003920B0"/>
    <w:rsid w:val="00394B9F"/>
    <w:rsid w:val="00395000"/>
    <w:rsid w:val="003A1147"/>
    <w:rsid w:val="003A31ED"/>
    <w:rsid w:val="003A5986"/>
    <w:rsid w:val="003B026A"/>
    <w:rsid w:val="003C4C75"/>
    <w:rsid w:val="003D0101"/>
    <w:rsid w:val="003D2137"/>
    <w:rsid w:val="003D48DE"/>
    <w:rsid w:val="003D4E2C"/>
    <w:rsid w:val="003E56DE"/>
    <w:rsid w:val="004024FE"/>
    <w:rsid w:val="00404060"/>
    <w:rsid w:val="0040615C"/>
    <w:rsid w:val="00414207"/>
    <w:rsid w:val="0041621D"/>
    <w:rsid w:val="004167A4"/>
    <w:rsid w:val="00421BF1"/>
    <w:rsid w:val="00422D66"/>
    <w:rsid w:val="0042374B"/>
    <w:rsid w:val="00426E02"/>
    <w:rsid w:val="004277D3"/>
    <w:rsid w:val="00431305"/>
    <w:rsid w:val="00433CE6"/>
    <w:rsid w:val="00434585"/>
    <w:rsid w:val="00440B13"/>
    <w:rsid w:val="00443C16"/>
    <w:rsid w:val="0045058E"/>
    <w:rsid w:val="00452DB5"/>
    <w:rsid w:val="0045743E"/>
    <w:rsid w:val="00460B0C"/>
    <w:rsid w:val="00472E6A"/>
    <w:rsid w:val="0047697E"/>
    <w:rsid w:val="004777A7"/>
    <w:rsid w:val="0047797C"/>
    <w:rsid w:val="00480968"/>
    <w:rsid w:val="004930F3"/>
    <w:rsid w:val="00496C16"/>
    <w:rsid w:val="004A1E27"/>
    <w:rsid w:val="004A2480"/>
    <w:rsid w:val="004A25A1"/>
    <w:rsid w:val="004A5D4F"/>
    <w:rsid w:val="004A72DA"/>
    <w:rsid w:val="004B01A2"/>
    <w:rsid w:val="004B04CC"/>
    <w:rsid w:val="004B08F8"/>
    <w:rsid w:val="004C1345"/>
    <w:rsid w:val="004C5E93"/>
    <w:rsid w:val="004D263E"/>
    <w:rsid w:val="004D523A"/>
    <w:rsid w:val="004D5CB0"/>
    <w:rsid w:val="004E148F"/>
    <w:rsid w:val="004E5D79"/>
    <w:rsid w:val="004E7968"/>
    <w:rsid w:val="004F1009"/>
    <w:rsid w:val="004F3C3D"/>
    <w:rsid w:val="004F4980"/>
    <w:rsid w:val="004F6100"/>
    <w:rsid w:val="00500087"/>
    <w:rsid w:val="00503EFD"/>
    <w:rsid w:val="0050553B"/>
    <w:rsid w:val="00506BDC"/>
    <w:rsid w:val="00513778"/>
    <w:rsid w:val="00517C7A"/>
    <w:rsid w:val="00521E31"/>
    <w:rsid w:val="005235B9"/>
    <w:rsid w:val="0052527D"/>
    <w:rsid w:val="0052656A"/>
    <w:rsid w:val="00527C22"/>
    <w:rsid w:val="00530772"/>
    <w:rsid w:val="005342A5"/>
    <w:rsid w:val="00542868"/>
    <w:rsid w:val="00542F86"/>
    <w:rsid w:val="0055365F"/>
    <w:rsid w:val="005544F0"/>
    <w:rsid w:val="005547A3"/>
    <w:rsid w:val="00554A3E"/>
    <w:rsid w:val="00556BC9"/>
    <w:rsid w:val="0056045B"/>
    <w:rsid w:val="005629D0"/>
    <w:rsid w:val="005671E9"/>
    <w:rsid w:val="00572464"/>
    <w:rsid w:val="005735DC"/>
    <w:rsid w:val="005745C7"/>
    <w:rsid w:val="0057623E"/>
    <w:rsid w:val="005820A4"/>
    <w:rsid w:val="00587E35"/>
    <w:rsid w:val="00592026"/>
    <w:rsid w:val="0059280B"/>
    <w:rsid w:val="005944AE"/>
    <w:rsid w:val="00597CB9"/>
    <w:rsid w:val="005A4E67"/>
    <w:rsid w:val="005A6AD4"/>
    <w:rsid w:val="005B0806"/>
    <w:rsid w:val="005B0C9C"/>
    <w:rsid w:val="005B63DA"/>
    <w:rsid w:val="005C02AB"/>
    <w:rsid w:val="005C3CCF"/>
    <w:rsid w:val="005C4F70"/>
    <w:rsid w:val="005C58EB"/>
    <w:rsid w:val="005C67D3"/>
    <w:rsid w:val="005D0CE5"/>
    <w:rsid w:val="005D0E1B"/>
    <w:rsid w:val="005D0F14"/>
    <w:rsid w:val="005E1AB9"/>
    <w:rsid w:val="005E4A73"/>
    <w:rsid w:val="005E61AF"/>
    <w:rsid w:val="005F77A8"/>
    <w:rsid w:val="00601A21"/>
    <w:rsid w:val="006020F7"/>
    <w:rsid w:val="00603698"/>
    <w:rsid w:val="00607E58"/>
    <w:rsid w:val="00616FFC"/>
    <w:rsid w:val="00621AFD"/>
    <w:rsid w:val="006309E6"/>
    <w:rsid w:val="006314F2"/>
    <w:rsid w:val="00632E1E"/>
    <w:rsid w:val="006334CE"/>
    <w:rsid w:val="00641FC2"/>
    <w:rsid w:val="006463C5"/>
    <w:rsid w:val="006552C4"/>
    <w:rsid w:val="00656629"/>
    <w:rsid w:val="00656FD2"/>
    <w:rsid w:val="00662273"/>
    <w:rsid w:val="00664F3F"/>
    <w:rsid w:val="00673D7B"/>
    <w:rsid w:val="00681253"/>
    <w:rsid w:val="00681274"/>
    <w:rsid w:val="00684DB9"/>
    <w:rsid w:val="006941E9"/>
    <w:rsid w:val="006A0AAA"/>
    <w:rsid w:val="006A316F"/>
    <w:rsid w:val="006A78A8"/>
    <w:rsid w:val="006B4B34"/>
    <w:rsid w:val="006B592B"/>
    <w:rsid w:val="006B5D5B"/>
    <w:rsid w:val="006C1FAF"/>
    <w:rsid w:val="006C3115"/>
    <w:rsid w:val="006E0F86"/>
    <w:rsid w:val="006E28C2"/>
    <w:rsid w:val="006E594E"/>
    <w:rsid w:val="006E7AE6"/>
    <w:rsid w:val="006F05A5"/>
    <w:rsid w:val="006F5B6C"/>
    <w:rsid w:val="006F76EA"/>
    <w:rsid w:val="007011E2"/>
    <w:rsid w:val="007018D9"/>
    <w:rsid w:val="00701E36"/>
    <w:rsid w:val="00702815"/>
    <w:rsid w:val="00704D73"/>
    <w:rsid w:val="007218D6"/>
    <w:rsid w:val="00725690"/>
    <w:rsid w:val="00726F74"/>
    <w:rsid w:val="00727A58"/>
    <w:rsid w:val="007326FB"/>
    <w:rsid w:val="0073415B"/>
    <w:rsid w:val="00737C4C"/>
    <w:rsid w:val="00747B5A"/>
    <w:rsid w:val="007523DF"/>
    <w:rsid w:val="00757BC5"/>
    <w:rsid w:val="007605DB"/>
    <w:rsid w:val="007634D0"/>
    <w:rsid w:val="00767A8B"/>
    <w:rsid w:val="00774577"/>
    <w:rsid w:val="00775060"/>
    <w:rsid w:val="00775B90"/>
    <w:rsid w:val="007778BE"/>
    <w:rsid w:val="00782D0D"/>
    <w:rsid w:val="00791B0C"/>
    <w:rsid w:val="00797610"/>
    <w:rsid w:val="007A1D28"/>
    <w:rsid w:val="007A4679"/>
    <w:rsid w:val="007B1239"/>
    <w:rsid w:val="007B2C84"/>
    <w:rsid w:val="007B6B97"/>
    <w:rsid w:val="007C51D9"/>
    <w:rsid w:val="007C569A"/>
    <w:rsid w:val="007C64B4"/>
    <w:rsid w:val="007D0522"/>
    <w:rsid w:val="007D3678"/>
    <w:rsid w:val="007D7A01"/>
    <w:rsid w:val="007E10FA"/>
    <w:rsid w:val="007E6580"/>
    <w:rsid w:val="007F2A58"/>
    <w:rsid w:val="007F3602"/>
    <w:rsid w:val="0080030E"/>
    <w:rsid w:val="00800440"/>
    <w:rsid w:val="00802057"/>
    <w:rsid w:val="00804284"/>
    <w:rsid w:val="0080575F"/>
    <w:rsid w:val="00810BA4"/>
    <w:rsid w:val="008140F9"/>
    <w:rsid w:val="008307E7"/>
    <w:rsid w:val="00836BC8"/>
    <w:rsid w:val="00840A69"/>
    <w:rsid w:val="00841F4C"/>
    <w:rsid w:val="00842047"/>
    <w:rsid w:val="008536D6"/>
    <w:rsid w:val="00857BB7"/>
    <w:rsid w:val="00857D53"/>
    <w:rsid w:val="00860CAF"/>
    <w:rsid w:val="008622FF"/>
    <w:rsid w:val="00862832"/>
    <w:rsid w:val="00864A1A"/>
    <w:rsid w:val="008657C8"/>
    <w:rsid w:val="00883ADE"/>
    <w:rsid w:val="00884EE9"/>
    <w:rsid w:val="00890AD7"/>
    <w:rsid w:val="00890D2F"/>
    <w:rsid w:val="00893C1D"/>
    <w:rsid w:val="00894F33"/>
    <w:rsid w:val="008A4E82"/>
    <w:rsid w:val="008A746A"/>
    <w:rsid w:val="008B1A57"/>
    <w:rsid w:val="008C18A0"/>
    <w:rsid w:val="008D1AE6"/>
    <w:rsid w:val="008D253A"/>
    <w:rsid w:val="008D2B47"/>
    <w:rsid w:val="008D6F8B"/>
    <w:rsid w:val="008F5D0C"/>
    <w:rsid w:val="00901AFE"/>
    <w:rsid w:val="00902E64"/>
    <w:rsid w:val="00912137"/>
    <w:rsid w:val="0091319B"/>
    <w:rsid w:val="00913423"/>
    <w:rsid w:val="009177DF"/>
    <w:rsid w:val="00923159"/>
    <w:rsid w:val="0092418C"/>
    <w:rsid w:val="00924879"/>
    <w:rsid w:val="00926A85"/>
    <w:rsid w:val="00926C77"/>
    <w:rsid w:val="009339F7"/>
    <w:rsid w:val="00943484"/>
    <w:rsid w:val="00946909"/>
    <w:rsid w:val="00952236"/>
    <w:rsid w:val="00954E8B"/>
    <w:rsid w:val="009621B1"/>
    <w:rsid w:val="00962DF1"/>
    <w:rsid w:val="00963CA3"/>
    <w:rsid w:val="009702C8"/>
    <w:rsid w:val="0097068B"/>
    <w:rsid w:val="00977855"/>
    <w:rsid w:val="0099000A"/>
    <w:rsid w:val="009923E2"/>
    <w:rsid w:val="009977C2"/>
    <w:rsid w:val="009A7970"/>
    <w:rsid w:val="009D16E1"/>
    <w:rsid w:val="009E0D74"/>
    <w:rsid w:val="009E7A23"/>
    <w:rsid w:val="00A0561D"/>
    <w:rsid w:val="00A12A85"/>
    <w:rsid w:val="00A15037"/>
    <w:rsid w:val="00A1534A"/>
    <w:rsid w:val="00A2198D"/>
    <w:rsid w:val="00A230A3"/>
    <w:rsid w:val="00A24AE8"/>
    <w:rsid w:val="00A2757C"/>
    <w:rsid w:val="00A34737"/>
    <w:rsid w:val="00A3769A"/>
    <w:rsid w:val="00A40B44"/>
    <w:rsid w:val="00A40C62"/>
    <w:rsid w:val="00A5150E"/>
    <w:rsid w:val="00A5437E"/>
    <w:rsid w:val="00A54EE3"/>
    <w:rsid w:val="00A61AD0"/>
    <w:rsid w:val="00A61F04"/>
    <w:rsid w:val="00A64E37"/>
    <w:rsid w:val="00A65CCD"/>
    <w:rsid w:val="00A67583"/>
    <w:rsid w:val="00A70DEE"/>
    <w:rsid w:val="00A77A62"/>
    <w:rsid w:val="00A83371"/>
    <w:rsid w:val="00A934D3"/>
    <w:rsid w:val="00A9679F"/>
    <w:rsid w:val="00AA11A3"/>
    <w:rsid w:val="00AA1C35"/>
    <w:rsid w:val="00AB0765"/>
    <w:rsid w:val="00AC48A5"/>
    <w:rsid w:val="00AC538A"/>
    <w:rsid w:val="00AC54EA"/>
    <w:rsid w:val="00AC5B0C"/>
    <w:rsid w:val="00AC7326"/>
    <w:rsid w:val="00AD1DF9"/>
    <w:rsid w:val="00AD591D"/>
    <w:rsid w:val="00AD629B"/>
    <w:rsid w:val="00AD76A2"/>
    <w:rsid w:val="00AE2A84"/>
    <w:rsid w:val="00AE68F3"/>
    <w:rsid w:val="00AF621A"/>
    <w:rsid w:val="00AF7D6B"/>
    <w:rsid w:val="00B00079"/>
    <w:rsid w:val="00B01021"/>
    <w:rsid w:val="00B01778"/>
    <w:rsid w:val="00B125EA"/>
    <w:rsid w:val="00B127CA"/>
    <w:rsid w:val="00B13A76"/>
    <w:rsid w:val="00B14B4D"/>
    <w:rsid w:val="00B15ECB"/>
    <w:rsid w:val="00B1613C"/>
    <w:rsid w:val="00B1671B"/>
    <w:rsid w:val="00B17E58"/>
    <w:rsid w:val="00B2588B"/>
    <w:rsid w:val="00B3266D"/>
    <w:rsid w:val="00B337DF"/>
    <w:rsid w:val="00B34586"/>
    <w:rsid w:val="00B36373"/>
    <w:rsid w:val="00B43BC0"/>
    <w:rsid w:val="00B479E6"/>
    <w:rsid w:val="00B505CB"/>
    <w:rsid w:val="00B51940"/>
    <w:rsid w:val="00B56047"/>
    <w:rsid w:val="00B6018F"/>
    <w:rsid w:val="00B62C82"/>
    <w:rsid w:val="00B64E58"/>
    <w:rsid w:val="00B714D3"/>
    <w:rsid w:val="00B77641"/>
    <w:rsid w:val="00B862F9"/>
    <w:rsid w:val="00B879B0"/>
    <w:rsid w:val="00B905A6"/>
    <w:rsid w:val="00B9126D"/>
    <w:rsid w:val="00B91722"/>
    <w:rsid w:val="00B956FB"/>
    <w:rsid w:val="00B95CCE"/>
    <w:rsid w:val="00B9702B"/>
    <w:rsid w:val="00BA0CBD"/>
    <w:rsid w:val="00BA0E3D"/>
    <w:rsid w:val="00BA4EDC"/>
    <w:rsid w:val="00BB089F"/>
    <w:rsid w:val="00BC2BB5"/>
    <w:rsid w:val="00BD0F5A"/>
    <w:rsid w:val="00BD56D1"/>
    <w:rsid w:val="00BE1535"/>
    <w:rsid w:val="00BE1D60"/>
    <w:rsid w:val="00BE2282"/>
    <w:rsid w:val="00BF3874"/>
    <w:rsid w:val="00BF43FE"/>
    <w:rsid w:val="00BF7AA7"/>
    <w:rsid w:val="00BF7BBF"/>
    <w:rsid w:val="00C00451"/>
    <w:rsid w:val="00C008C2"/>
    <w:rsid w:val="00C02A88"/>
    <w:rsid w:val="00C034C4"/>
    <w:rsid w:val="00C04D3E"/>
    <w:rsid w:val="00C05F3E"/>
    <w:rsid w:val="00C10438"/>
    <w:rsid w:val="00C10B30"/>
    <w:rsid w:val="00C11FDC"/>
    <w:rsid w:val="00C12F2B"/>
    <w:rsid w:val="00C13898"/>
    <w:rsid w:val="00C169D3"/>
    <w:rsid w:val="00C179D0"/>
    <w:rsid w:val="00C20150"/>
    <w:rsid w:val="00C21C52"/>
    <w:rsid w:val="00C32D49"/>
    <w:rsid w:val="00C41B54"/>
    <w:rsid w:val="00C474A4"/>
    <w:rsid w:val="00C5040F"/>
    <w:rsid w:val="00C505A8"/>
    <w:rsid w:val="00C53A67"/>
    <w:rsid w:val="00C540C8"/>
    <w:rsid w:val="00C61479"/>
    <w:rsid w:val="00C62DD1"/>
    <w:rsid w:val="00C6748B"/>
    <w:rsid w:val="00C721A2"/>
    <w:rsid w:val="00C739C5"/>
    <w:rsid w:val="00C76463"/>
    <w:rsid w:val="00C81EEF"/>
    <w:rsid w:val="00C83483"/>
    <w:rsid w:val="00C87137"/>
    <w:rsid w:val="00C927E2"/>
    <w:rsid w:val="00C94BE2"/>
    <w:rsid w:val="00CA115A"/>
    <w:rsid w:val="00CA4AFD"/>
    <w:rsid w:val="00CA4EFA"/>
    <w:rsid w:val="00CA5E7B"/>
    <w:rsid w:val="00CA6571"/>
    <w:rsid w:val="00CB37EF"/>
    <w:rsid w:val="00CB419C"/>
    <w:rsid w:val="00CB5AFC"/>
    <w:rsid w:val="00CB6488"/>
    <w:rsid w:val="00CC46DE"/>
    <w:rsid w:val="00CC7737"/>
    <w:rsid w:val="00CD1A8C"/>
    <w:rsid w:val="00CD2716"/>
    <w:rsid w:val="00CE15CD"/>
    <w:rsid w:val="00CE47D5"/>
    <w:rsid w:val="00CF4600"/>
    <w:rsid w:val="00CF4608"/>
    <w:rsid w:val="00CF5127"/>
    <w:rsid w:val="00CF69B1"/>
    <w:rsid w:val="00D02FC2"/>
    <w:rsid w:val="00D043F4"/>
    <w:rsid w:val="00D05EF1"/>
    <w:rsid w:val="00D214A2"/>
    <w:rsid w:val="00D25534"/>
    <w:rsid w:val="00D304A6"/>
    <w:rsid w:val="00D31759"/>
    <w:rsid w:val="00D3641B"/>
    <w:rsid w:val="00D461C7"/>
    <w:rsid w:val="00D47FFB"/>
    <w:rsid w:val="00D517BE"/>
    <w:rsid w:val="00D73618"/>
    <w:rsid w:val="00D73D62"/>
    <w:rsid w:val="00D74BD4"/>
    <w:rsid w:val="00D801EA"/>
    <w:rsid w:val="00D87CAC"/>
    <w:rsid w:val="00D90F26"/>
    <w:rsid w:val="00D94DA9"/>
    <w:rsid w:val="00D9780B"/>
    <w:rsid w:val="00D9793B"/>
    <w:rsid w:val="00DA1463"/>
    <w:rsid w:val="00DA7175"/>
    <w:rsid w:val="00DB03B2"/>
    <w:rsid w:val="00DB4006"/>
    <w:rsid w:val="00DB4AE3"/>
    <w:rsid w:val="00DB4DEB"/>
    <w:rsid w:val="00DC091C"/>
    <w:rsid w:val="00DC0D38"/>
    <w:rsid w:val="00DC26C9"/>
    <w:rsid w:val="00DC3D9A"/>
    <w:rsid w:val="00DD26D2"/>
    <w:rsid w:val="00DD4205"/>
    <w:rsid w:val="00DD42FE"/>
    <w:rsid w:val="00DD657F"/>
    <w:rsid w:val="00DE03B5"/>
    <w:rsid w:val="00DE151B"/>
    <w:rsid w:val="00DE34FC"/>
    <w:rsid w:val="00DE4A78"/>
    <w:rsid w:val="00DE528E"/>
    <w:rsid w:val="00DF1DCB"/>
    <w:rsid w:val="00DF382A"/>
    <w:rsid w:val="00DF6351"/>
    <w:rsid w:val="00E014A6"/>
    <w:rsid w:val="00E04BBC"/>
    <w:rsid w:val="00E06460"/>
    <w:rsid w:val="00E0699B"/>
    <w:rsid w:val="00E07842"/>
    <w:rsid w:val="00E1099A"/>
    <w:rsid w:val="00E12276"/>
    <w:rsid w:val="00E12692"/>
    <w:rsid w:val="00E13301"/>
    <w:rsid w:val="00E15E4E"/>
    <w:rsid w:val="00E16D97"/>
    <w:rsid w:val="00E20AA0"/>
    <w:rsid w:val="00E219B0"/>
    <w:rsid w:val="00E240D3"/>
    <w:rsid w:val="00E257C9"/>
    <w:rsid w:val="00E40567"/>
    <w:rsid w:val="00E4169E"/>
    <w:rsid w:val="00E5457E"/>
    <w:rsid w:val="00E61484"/>
    <w:rsid w:val="00E64466"/>
    <w:rsid w:val="00E67718"/>
    <w:rsid w:val="00E7256F"/>
    <w:rsid w:val="00E75F9F"/>
    <w:rsid w:val="00E80FFA"/>
    <w:rsid w:val="00E81C6F"/>
    <w:rsid w:val="00E83AF7"/>
    <w:rsid w:val="00E84ACD"/>
    <w:rsid w:val="00E85136"/>
    <w:rsid w:val="00E93B8D"/>
    <w:rsid w:val="00E93CFB"/>
    <w:rsid w:val="00EA2951"/>
    <w:rsid w:val="00EA5D24"/>
    <w:rsid w:val="00EA6262"/>
    <w:rsid w:val="00EA7BE2"/>
    <w:rsid w:val="00EB1393"/>
    <w:rsid w:val="00EC4416"/>
    <w:rsid w:val="00EC6520"/>
    <w:rsid w:val="00ED0673"/>
    <w:rsid w:val="00ED1239"/>
    <w:rsid w:val="00ED27C6"/>
    <w:rsid w:val="00ED4A66"/>
    <w:rsid w:val="00EE0E24"/>
    <w:rsid w:val="00EE13D8"/>
    <w:rsid w:val="00EE22F1"/>
    <w:rsid w:val="00EE5A2B"/>
    <w:rsid w:val="00EE7588"/>
    <w:rsid w:val="00EF367C"/>
    <w:rsid w:val="00EF45FD"/>
    <w:rsid w:val="00F049EC"/>
    <w:rsid w:val="00F1233D"/>
    <w:rsid w:val="00F264C8"/>
    <w:rsid w:val="00F3234F"/>
    <w:rsid w:val="00F35808"/>
    <w:rsid w:val="00F3638B"/>
    <w:rsid w:val="00F37D1B"/>
    <w:rsid w:val="00F453DF"/>
    <w:rsid w:val="00F47652"/>
    <w:rsid w:val="00F5051C"/>
    <w:rsid w:val="00F540DF"/>
    <w:rsid w:val="00F54F77"/>
    <w:rsid w:val="00F55838"/>
    <w:rsid w:val="00F65FBA"/>
    <w:rsid w:val="00F71912"/>
    <w:rsid w:val="00F77B47"/>
    <w:rsid w:val="00F865E0"/>
    <w:rsid w:val="00F9112F"/>
    <w:rsid w:val="00F92449"/>
    <w:rsid w:val="00F95DB1"/>
    <w:rsid w:val="00FA22B4"/>
    <w:rsid w:val="00FA57B6"/>
    <w:rsid w:val="00FB052A"/>
    <w:rsid w:val="00FB18A3"/>
    <w:rsid w:val="00FB193C"/>
    <w:rsid w:val="00FB2106"/>
    <w:rsid w:val="00FB4878"/>
    <w:rsid w:val="00FB69D7"/>
    <w:rsid w:val="00FC1FBA"/>
    <w:rsid w:val="00FC2936"/>
    <w:rsid w:val="00FC65E9"/>
    <w:rsid w:val="00FC6EE4"/>
    <w:rsid w:val="00FD16BD"/>
    <w:rsid w:val="00FD382F"/>
    <w:rsid w:val="00FE005F"/>
    <w:rsid w:val="00FE74D7"/>
    <w:rsid w:val="00FE78EC"/>
    <w:rsid w:val="00FF062D"/>
    <w:rsid w:val="00FF7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>
      <o:colormenu v:ext="edit" fillcolor="none" strokecolor="none"/>
    </o:shapedefaults>
    <o:shapelayout v:ext="edit">
      <o:idmap v:ext="edit" data="1"/>
      <o:rules v:ext="edit">
        <o:r id="V:Rule3" type="connector" idref="#_x0000_s1036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4F3C3D"/>
    <w:pPr>
      <w:widowControl w:val="0"/>
    </w:pPr>
    <w:rPr>
      <w:kern w:val="2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Default">
    <w:name w:val="Default"/>
    <w:rsid w:val="00F65FBA"/>
    <w:pPr>
      <w:widowControl w:val="0"/>
      <w:autoSpaceDE w:val="0"/>
      <w:autoSpaceDN w:val="0"/>
      <w:adjustRightInd w:val="0"/>
    </w:pPr>
    <w:rPr>
      <w:rFonts w:ascii=".D·￠Ae" w:eastAsia=".D·￠Ae" w:cs=".D·￠Ae"/>
      <w:color w:val="000000"/>
      <w:sz w:val="24"/>
      <w:szCs w:val="24"/>
    </w:rPr>
  </w:style>
  <w:style w:type="paragraph" w:styleId="a5">
    <w:name w:val="Body Text Indent"/>
    <w:basedOn w:val="a1"/>
    <w:rsid w:val="00C6748B"/>
    <w:pPr>
      <w:ind w:left="1435" w:hanging="1435"/>
    </w:pPr>
    <w:rPr>
      <w:szCs w:val="20"/>
    </w:rPr>
  </w:style>
  <w:style w:type="paragraph" w:customStyle="1" w:styleId="Institution">
    <w:name w:val="Institution"/>
    <w:autoRedefine/>
    <w:rsid w:val="00C6748B"/>
    <w:pPr>
      <w:jc w:val="center"/>
    </w:pPr>
    <w:rPr>
      <w:rFonts w:ascii="標楷體" w:eastAsia="標楷體" w:hAnsi="標楷體"/>
      <w:sz w:val="44"/>
      <w:szCs w:val="44"/>
    </w:rPr>
  </w:style>
  <w:style w:type="paragraph" w:customStyle="1" w:styleId="Subject">
    <w:name w:val="Subject"/>
    <w:autoRedefine/>
    <w:rsid w:val="00FB69D7"/>
    <w:pPr>
      <w:snapToGrid w:val="0"/>
      <w:spacing w:beforeLines="100" w:afterLines="50"/>
      <w:ind w:leftChars="118" w:left="283" w:firstLineChars="21" w:firstLine="76"/>
    </w:pPr>
    <w:rPr>
      <w:rFonts w:ascii="標楷體" w:eastAsia="標楷體" w:hAnsi="標楷體"/>
      <w:b/>
      <w:kern w:val="2"/>
      <w:sz w:val="36"/>
      <w:szCs w:val="36"/>
    </w:rPr>
  </w:style>
  <w:style w:type="paragraph" w:customStyle="1" w:styleId="1">
    <w:name w:val="條列 1"/>
    <w:autoRedefine/>
    <w:rsid w:val="00011FB6"/>
    <w:pPr>
      <w:numPr>
        <w:ilvl w:val="2"/>
        <w:numId w:val="1"/>
      </w:numPr>
      <w:spacing w:afterLines="50" w:line="360" w:lineRule="exact"/>
      <w:jc w:val="both"/>
      <w:outlineLvl w:val="2"/>
    </w:pPr>
    <w:rPr>
      <w:rFonts w:eastAsia="標楷體"/>
      <w:kern w:val="2"/>
      <w:sz w:val="28"/>
      <w:szCs w:val="24"/>
    </w:rPr>
  </w:style>
  <w:style w:type="paragraph" w:customStyle="1" w:styleId="10">
    <w:name w:val="條列 1 下"/>
    <w:autoRedefine/>
    <w:rsid w:val="00C6748B"/>
    <w:pPr>
      <w:spacing w:line="360" w:lineRule="exact"/>
      <w:ind w:leftChars="385" w:left="1620" w:hanging="542"/>
      <w:jc w:val="both"/>
    </w:pPr>
    <w:rPr>
      <w:rFonts w:eastAsia="標楷體"/>
      <w:kern w:val="2"/>
      <w:sz w:val="28"/>
      <w:szCs w:val="24"/>
    </w:rPr>
  </w:style>
  <w:style w:type="paragraph" w:customStyle="1" w:styleId="a0">
    <w:name w:val="條列 一"/>
    <w:autoRedefine/>
    <w:rsid w:val="008307E7"/>
    <w:pPr>
      <w:numPr>
        <w:ilvl w:val="1"/>
        <w:numId w:val="1"/>
      </w:numPr>
      <w:spacing w:afterLines="50" w:line="360" w:lineRule="exact"/>
      <w:jc w:val="both"/>
      <w:outlineLvl w:val="1"/>
    </w:pPr>
    <w:rPr>
      <w:rFonts w:eastAsia="標楷體"/>
      <w:kern w:val="2"/>
      <w:sz w:val="28"/>
      <w:szCs w:val="24"/>
    </w:rPr>
  </w:style>
  <w:style w:type="paragraph" w:customStyle="1" w:styleId="a">
    <w:name w:val="條列 壹"/>
    <w:autoRedefine/>
    <w:rsid w:val="008307E7"/>
    <w:pPr>
      <w:numPr>
        <w:numId w:val="1"/>
      </w:numPr>
      <w:spacing w:afterLines="50"/>
      <w:ind w:left="680" w:hanging="680"/>
    </w:pPr>
    <w:rPr>
      <w:rFonts w:eastAsia="標楷體"/>
      <w:b/>
      <w:kern w:val="2"/>
      <w:sz w:val="28"/>
      <w:szCs w:val="28"/>
    </w:rPr>
  </w:style>
  <w:style w:type="paragraph" w:styleId="a6">
    <w:name w:val="List Paragraph"/>
    <w:basedOn w:val="a1"/>
    <w:qFormat/>
    <w:rsid w:val="00440B13"/>
    <w:pPr>
      <w:ind w:leftChars="200" w:left="480"/>
    </w:pPr>
    <w:rPr>
      <w:rFonts w:ascii="Calibri" w:hAnsi="Calibri"/>
      <w:szCs w:val="22"/>
    </w:rPr>
  </w:style>
  <w:style w:type="paragraph" w:styleId="a7">
    <w:name w:val="Balloon Text"/>
    <w:basedOn w:val="a1"/>
    <w:semiHidden/>
    <w:rsid w:val="00E12692"/>
    <w:rPr>
      <w:rFonts w:ascii="Arial" w:hAnsi="Arial"/>
      <w:sz w:val="18"/>
      <w:szCs w:val="18"/>
    </w:rPr>
  </w:style>
  <w:style w:type="paragraph" w:customStyle="1" w:styleId="11">
    <w:name w:val="內文1"/>
    <w:rsid w:val="00B127CA"/>
    <w:pPr>
      <w:widowControl w:val="0"/>
      <w:adjustRightInd w:val="0"/>
      <w:spacing w:line="360" w:lineRule="atLeast"/>
      <w:textAlignment w:val="baseline"/>
    </w:pPr>
    <w:rPr>
      <w:rFonts w:eastAsia="細明體"/>
      <w:sz w:val="22"/>
    </w:rPr>
  </w:style>
  <w:style w:type="table" w:styleId="a8">
    <w:name w:val="Table Grid"/>
    <w:basedOn w:val="a3"/>
    <w:uiPriority w:val="39"/>
    <w:rsid w:val="003D213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rsid w:val="002B2D5B"/>
    <w:rPr>
      <w:color w:val="0000FF"/>
      <w:u w:val="single"/>
    </w:rPr>
  </w:style>
  <w:style w:type="character" w:styleId="aa">
    <w:name w:val="Strong"/>
    <w:qFormat/>
    <w:rsid w:val="002B2D5B"/>
    <w:rPr>
      <w:b/>
      <w:bCs/>
    </w:rPr>
  </w:style>
  <w:style w:type="character" w:styleId="ab">
    <w:name w:val="Emphasis"/>
    <w:qFormat/>
    <w:rsid w:val="00D31759"/>
    <w:rPr>
      <w:i/>
      <w:iCs/>
    </w:rPr>
  </w:style>
  <w:style w:type="paragraph" w:styleId="ac">
    <w:name w:val="header"/>
    <w:basedOn w:val="a1"/>
    <w:link w:val="ad"/>
    <w:rsid w:val="00727A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rsid w:val="00727A58"/>
    <w:rPr>
      <w:kern w:val="2"/>
    </w:rPr>
  </w:style>
  <w:style w:type="paragraph" w:styleId="ae">
    <w:name w:val="footer"/>
    <w:basedOn w:val="a1"/>
    <w:link w:val="af"/>
    <w:rsid w:val="00727A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rsid w:val="00727A58"/>
    <w:rPr>
      <w:kern w:val="2"/>
    </w:rPr>
  </w:style>
  <w:style w:type="character" w:styleId="af0">
    <w:name w:val="Placeholder Text"/>
    <w:basedOn w:val="a2"/>
    <w:uiPriority w:val="99"/>
    <w:semiHidden/>
    <w:rsid w:val="0030526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cyu\&#26700;&#38754;\96&#20837;&#38344;&#35430;&#38988;&#35069;&#20316;&#31684;&#26412;\Word%20Samples\A4-&#20013;&#25991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A4-中文</Template>
  <TotalTime>67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23</cp:revision>
  <cp:lastPrinted>2018-02-04T08:56:00Z</cp:lastPrinted>
  <dcterms:created xsi:type="dcterms:W3CDTF">2017-02-05T07:44:00Z</dcterms:created>
  <dcterms:modified xsi:type="dcterms:W3CDTF">2018-02-06T01:36:00Z</dcterms:modified>
</cp:coreProperties>
</file>