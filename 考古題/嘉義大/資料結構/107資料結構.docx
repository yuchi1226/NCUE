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FBA" w:rsidRPr="003120B8" w:rsidRDefault="00F65FBA" w:rsidP="003F35B6">
      <w:pPr>
        <w:pStyle w:val="Institution"/>
        <w:snapToGrid w:val="0"/>
        <w:spacing w:beforeLines="50" w:afterLines="50"/>
        <w:rPr>
          <w:rFonts w:ascii="Times New Roman" w:hAnsi="Times New Roman"/>
        </w:rPr>
      </w:pPr>
      <w:r w:rsidRPr="003120B8">
        <w:rPr>
          <w:rFonts w:ascii="Times New Roman" w:hAnsi="Times New Roman"/>
        </w:rPr>
        <w:t>國立嘉義大學</w:t>
      </w:r>
      <w:r w:rsidR="0040615C" w:rsidRPr="003120B8">
        <w:rPr>
          <w:rFonts w:ascii="Times New Roman" w:hAnsi="Times New Roman"/>
        </w:rPr>
        <w:t>10</w:t>
      </w:r>
      <w:r w:rsidR="00B879B0" w:rsidRPr="003120B8">
        <w:rPr>
          <w:rFonts w:ascii="Times New Roman" w:hAnsi="Times New Roman" w:hint="eastAsia"/>
        </w:rPr>
        <w:t>7</w:t>
      </w:r>
      <w:r w:rsidRPr="003120B8">
        <w:rPr>
          <w:rFonts w:ascii="Times New Roman" w:hAnsi="Times New Roman"/>
        </w:rPr>
        <w:t>學年度</w:t>
      </w:r>
    </w:p>
    <w:p w:rsidR="002643E7" w:rsidRPr="003120B8" w:rsidRDefault="002643E7" w:rsidP="002643E7">
      <w:pPr>
        <w:jc w:val="center"/>
        <w:rPr>
          <w:rFonts w:eastAsia="標楷體"/>
          <w:color w:val="000000"/>
          <w:sz w:val="40"/>
          <w:szCs w:val="40"/>
        </w:rPr>
      </w:pPr>
      <w:r w:rsidRPr="003120B8">
        <w:rPr>
          <w:rFonts w:eastAsia="標楷體" w:hint="eastAsia"/>
          <w:color w:val="000000"/>
          <w:sz w:val="40"/>
          <w:szCs w:val="40"/>
        </w:rPr>
        <w:t>資訊工程學系碩士班招生考試試題</w:t>
      </w:r>
    </w:p>
    <w:p w:rsidR="00F65FBA" w:rsidRPr="003120B8" w:rsidRDefault="00F65FBA" w:rsidP="003F35B6">
      <w:pPr>
        <w:pStyle w:val="Subject"/>
        <w:spacing w:before="240" w:after="120"/>
      </w:pPr>
      <w:r w:rsidRPr="003120B8">
        <w:rPr>
          <w:kern w:val="0"/>
        </w:rPr>
        <w:t>科目：</w:t>
      </w:r>
      <w:r w:rsidR="00383C79">
        <w:rPr>
          <w:rFonts w:hint="eastAsia"/>
        </w:rPr>
        <w:t>資料結構</w:t>
      </w:r>
    </w:p>
    <w:p w:rsidR="00383C79" w:rsidRPr="009E01FE" w:rsidRDefault="00383C79" w:rsidP="003F35B6">
      <w:pPr>
        <w:pStyle w:val="a6"/>
        <w:numPr>
          <w:ilvl w:val="0"/>
          <w:numId w:val="15"/>
        </w:numPr>
        <w:adjustRightInd w:val="0"/>
        <w:snapToGrid w:val="0"/>
        <w:spacing w:beforeLines="100" w:afterLines="50"/>
        <w:ind w:leftChars="0" w:left="-284" w:hanging="283"/>
        <w:jc w:val="both"/>
        <w:rPr>
          <w:rFonts w:ascii="Times New Roman" w:hAnsi="Times New Roman"/>
          <w:sz w:val="28"/>
          <w:szCs w:val="28"/>
        </w:rPr>
      </w:pPr>
      <w:r w:rsidRPr="009E01FE">
        <w:rPr>
          <w:rFonts w:ascii="Times New Roman" w:hAnsi="Times New Roman"/>
          <w:sz w:val="28"/>
          <w:szCs w:val="28"/>
        </w:rPr>
        <w:t>Please draw the binary min heap after perform</w:t>
      </w:r>
      <w:r>
        <w:rPr>
          <w:rFonts w:ascii="Times New Roman" w:hAnsi="Times New Roman"/>
          <w:sz w:val="28"/>
          <w:szCs w:val="28"/>
        </w:rPr>
        <w:t>ing</w:t>
      </w:r>
      <w:r w:rsidR="00F9422F">
        <w:rPr>
          <w:rFonts w:ascii="Times New Roman" w:hAnsi="Times New Roman" w:hint="eastAsia"/>
          <w:sz w:val="28"/>
          <w:szCs w:val="28"/>
        </w:rPr>
        <w:t xml:space="preserve"> </w:t>
      </w:r>
      <w:r w:rsidRPr="009E01FE">
        <w:rPr>
          <w:rFonts w:ascii="Times New Roman" w:hAnsi="Times New Roman"/>
          <w:sz w:val="28"/>
          <w:szCs w:val="28"/>
        </w:rPr>
        <w:t>the following operations.</w:t>
      </w:r>
      <w:r w:rsidRPr="00383C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(1</w:t>
      </w:r>
      <w:r w:rsidRPr="009E01FE">
        <w:rPr>
          <w:rFonts w:ascii="Times New Roman" w:hAnsi="Times New Roman"/>
          <w:sz w:val="28"/>
          <w:szCs w:val="28"/>
        </w:rPr>
        <w:t>0%)</w:t>
      </w:r>
    </w:p>
    <w:p w:rsidR="00383C79" w:rsidRPr="009E01FE" w:rsidRDefault="00383C79" w:rsidP="003F35B6">
      <w:pPr>
        <w:pStyle w:val="a6"/>
        <w:adjustRightInd w:val="0"/>
        <w:snapToGrid w:val="0"/>
        <w:spacing w:beforeLines="50" w:afterLines="50"/>
        <w:ind w:leftChars="0" w:left="-284"/>
        <w:jc w:val="both"/>
        <w:rPr>
          <w:rFonts w:ascii="Times New Roman" w:hAnsi="Times New Roman"/>
          <w:sz w:val="28"/>
          <w:szCs w:val="28"/>
        </w:rPr>
      </w:pPr>
      <w:r w:rsidRPr="009E01FE">
        <w:rPr>
          <w:rFonts w:ascii="Times New Roman" w:hAnsi="Times New Roman"/>
          <w:sz w:val="28"/>
          <w:szCs w:val="28"/>
        </w:rPr>
        <w:t xml:space="preserve">(a) Insert 6 to the binary min heap shown on the left-hand side below. </w:t>
      </w:r>
    </w:p>
    <w:p w:rsidR="00383C79" w:rsidRPr="009E01FE" w:rsidRDefault="00383C79" w:rsidP="003F35B6">
      <w:pPr>
        <w:pStyle w:val="a6"/>
        <w:adjustRightInd w:val="0"/>
        <w:snapToGrid w:val="0"/>
        <w:spacing w:beforeLines="50" w:afterLines="50"/>
        <w:ind w:leftChars="0" w:left="-284"/>
        <w:jc w:val="both"/>
        <w:rPr>
          <w:rFonts w:ascii="Times New Roman" w:hAnsi="Times New Roman"/>
          <w:sz w:val="28"/>
          <w:szCs w:val="28"/>
        </w:rPr>
      </w:pPr>
      <w:r w:rsidRPr="009E01FE">
        <w:rPr>
          <w:rFonts w:ascii="Times New Roman" w:hAnsi="Times New Roman"/>
          <w:sz w:val="28"/>
          <w:szCs w:val="28"/>
        </w:rPr>
        <w:t>(b)</w:t>
      </w:r>
      <w:r w:rsidR="003F35B6">
        <w:rPr>
          <w:rFonts w:ascii="Times New Roman" w:hAnsi="Times New Roman" w:hint="eastAsia"/>
          <w:sz w:val="28"/>
          <w:szCs w:val="28"/>
        </w:rPr>
        <w:t xml:space="preserve"> </w:t>
      </w:r>
      <w:r w:rsidRPr="009E01FE">
        <w:rPr>
          <w:rFonts w:ascii="Times New Roman" w:hAnsi="Times New Roman"/>
          <w:sz w:val="28"/>
          <w:szCs w:val="28"/>
        </w:rPr>
        <w:t>Delete 3 from the binary min heap shown on the right-hand side below.</w:t>
      </w:r>
    </w:p>
    <w:p w:rsidR="00383C79" w:rsidRPr="009E01FE" w:rsidRDefault="00D14412" w:rsidP="003F35B6">
      <w:pPr>
        <w:adjustRightInd w:val="0"/>
        <w:snapToGrid w:val="0"/>
        <w:spacing w:beforeLines="50" w:afterLines="50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群組 47" o:spid="_x0000_s1043" style="position:absolute;margin-left:163.9pt;margin-top:4.5pt;width:122.35pt;height:81.15pt;z-index:251668480" coordsize="15544,10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">
            <v:group id="群組 45" o:spid="_x0000_s1044" style="position:absolute;top:5737;width:6534;height:4572" coordsize="6534,4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<v:group id="群組 43" o:spid="_x0000_s1045" style="position:absolute;top:1389;width:2679;height:2643" coordsize="267970,2642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5" o:spid="_x0000_s1046" type="#_x0000_t202" style="position:absolute;left:4482;width:232410;height:223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i/UsQA&#10;AADbAAAADwAAAGRycy9kb3ducmV2LnhtbESPQWvCQBSE7wX/w/IK3nRTtSWkrhIUUVpBanvp7ZF9&#10;TUKzb0P2qfHfuwWhx2FmvmHmy9416kxdqD0beBonoIgLb2suDXx9bkYpqCDIFhvPZOBKAZaLwcMc&#10;M+sv/EHno5QqQjhkaKASaTOtQ1GRwzD2LXH0fnznUKLsSm07vES4a/QkSV60w5rjQoUtrSoqfo8n&#10;Z+Bt9o3rqbzTVbg/5Pk2bWdhb8zwsc9fQQn18h++t3fWwOQZ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4v1LEAAAA2wAAAA8AAAAAAAAAAAAAAAAAmAIAAGRycy9k&#10;b3ducmV2LnhtbFBLBQYAAAAABAAEAPUAAACJAwAAAAA=&#10;" fillcolor="white [3201]" strokecolor="white [3212]" strokeweight=".5pt">
                  <v:textbox>
                    <w:txbxContent>
                      <w:p w:rsidR="00383C79" w:rsidRPr="00D90B04" w:rsidRDefault="00383C79" w:rsidP="00383C79">
                        <w:pPr>
                          <w:rPr>
                            <w:sz w:val="20"/>
                            <w:szCs w:val="20"/>
                          </w:rPr>
                        </w:pPr>
                        <w:r w:rsidRPr="00D90B04">
                          <w:rPr>
                            <w:rFonts w:hint="eastAsia"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shape>
                <v:oval id="橢圓 26" o:spid="_x0000_s1047" style="position:absolute;top:13448;width:267970;height:2508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bs+8MA&#10;AADbAAAADwAAAGRycy9kb3ducmV2LnhtbESPzWsCMRTE7wX/h/AEbzVRZCmrUURbtIeCXwePj83b&#10;D9y8LJuo6X/fFAo9DjPzG2axirYVD+p941jDZKxAEBfONFxpuJw/Xt9A+IBssHVMGr7Jw2o5eFlg&#10;btyTj/Q4hUokCPscNdQhdLmUvqjJoh+7jjh5pesthiT7SpoenwluWzlVKpMWG04LNXa0qam4ne5W&#10;w9c1+5wFjGU8sLqp3e59Wx6U1qNhXM9BBIrhP/zX3hsN0wx+v6Qf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bs+8MAAADbAAAADwAAAAAAAAAAAAAAAACYAgAAZHJzL2Rv&#10;d25yZXYueG1sUEsFBgAAAAAEAAQA9QAAAIgDAAAAAA==&#10;" filled="f" strokecolor="black [3213]">
                  <v:textbox>
                    <w:txbxContent>
                      <w:p w:rsidR="00383C79" w:rsidRPr="00D90B04" w:rsidRDefault="00383C79" w:rsidP="00383C79">
                        <w:pPr>
                          <w:adjustRightInd w:val="0"/>
                          <w:spacing w:line="240" w:lineRule="atLeast"/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</v:group>
              <v:group id="群組 42" o:spid="_x0000_s1048" style="position:absolute;left:3854;top:1389;width:2680;height:2508" coordsize="267970,250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<v:shape id="文字方塊 23" o:spid="_x0000_s1049" type="#_x0000_t202" style="position:absolute;width:232410;height:223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2CvcMA&#10;AADbAAAADwAAAGRycy9kb3ducmV2LnhtbESPQWvCQBSE74X+h+UVvOmmKiLRVUJLUbQg2l68PbLP&#10;JJh9G7JPjf/eFQo9DjPzDTNfdq5WV2pD5dnA+yABRZx7W3Fh4Pfnqz8FFQTZYu2ZDNwpwHLx+jLH&#10;1Pob7+l6kEJFCIcUDZQiTap1yEtyGAa+IY7eybcOJcq20LbFW4S7Wg+TZKIdVhwXSmzoo6T8fLg4&#10;A5vxET9HsqW7cLfLstW0GYdvY3pvXTYDJdTJf/ivvbYGhiN4fok/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2CvcMAAADbAAAADwAAAAAAAAAAAAAAAACYAgAAZHJzL2Rv&#10;d25yZXYueG1sUEsFBgAAAAAEAAQA9QAAAIgDAAAAAA==&#10;" fillcolor="white [3201]" strokecolor="white [3212]" strokeweight=".5pt">
                  <v:textbox>
                    <w:txbxContent>
                      <w:p w:rsidR="00383C79" w:rsidRPr="00D90B04" w:rsidRDefault="00383C79" w:rsidP="00383C79">
                        <w:pPr>
                          <w:rPr>
                            <w:sz w:val="20"/>
                            <w:szCs w:val="20"/>
                          </w:rPr>
                        </w:pPr>
                        <w:r w:rsidRPr="00D90B04">
                          <w:rPr>
                            <w:rFonts w:hint="eastAsia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oval id="橢圓 24" o:spid="_x0000_s1050" style="position:absolute;width:267970;height:2508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jXF8MA&#10;AADbAAAADwAAAGRycy9kb3ducmV2LnhtbESPT2sCMRTE74V+h/AK3mqiiJStUcS2qAdB1x48PjZv&#10;/+DmZdmkGr+9EYQeh5n5DTNbRNuKC/W+caxhNFQgiAtnGq40/B5/3j9A+IBssHVMGm7kYTF/fZlh&#10;ZtyVD3TJQyUShH2GGuoQukxKX9Rk0Q9dR5y80vUWQ5J9JU2P1wS3rRwrNZUWG04LNXa0qqk4539W&#10;w+403U4CxjLuWZ3Vev39Ve6V1oO3uPwEESiG//CzvTEaxhN4fEk/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jXF8MAAADbAAAADwAAAAAAAAAAAAAAAACYAgAAZHJzL2Rv&#10;d25yZXYueG1sUEsFBgAAAAAEAAQA9QAAAIgDAAAAAA==&#10;" filled="f" strokecolor="black [3213]">
                  <v:textbox>
                    <w:txbxContent>
                      <w:p w:rsidR="00383C79" w:rsidRPr="00D90B04" w:rsidRDefault="00383C79" w:rsidP="00383C79">
                        <w:pPr>
                          <w:adjustRightInd w:val="0"/>
                          <w:spacing w:line="240" w:lineRule="atLeast"/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8" o:spid="_x0000_s1051" type="#_x0000_t32" style="position:absolute;left:1479;width:1549;height:13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uvw74AAADbAAAADwAAAGRycy9kb3ducmV2LnhtbERPzWoCMRC+F/oOYQq91axCi6xGEdtC&#10;b60/DzBuxk10M1mSVLdv3zkIHj++//lyCJ26UMo+soHxqAJF3ETruTWw332+TEHlgmyxi0wG/ijD&#10;cvH4MMfaxitv6LItrZIQzjUacKX0tda5cRQwj2JPLNwxpoBFYGq1TXiV8NDpSVW96YCepcFhT2tH&#10;zXn7G6R35U+v78ly83E4+Z/k8PvYoTHPT8NqBqrQUO7im/vLGpjIWPkiP0Av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u6/DvgAAANsAAAAPAAAAAAAAAAAAAAAAAKEC&#10;AABkcnMvZG93bnJldi54bWxQSwUGAAAAAAQABAD5AAAAjAMAAAAA&#10;" strokecolor="black [3213]">
                <v:stroke endarrow="open"/>
              </v:shape>
              <v:shape id="直線單箭頭接點 31" o:spid="_x0000_s1052" type="#_x0000_t32" style="position:absolute;left:3854;width:1166;height:13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TnV8EAAADbAAAADwAAAGRycy9kb3ducmV2LnhtbESPS2vDMBCE74X+B7GB3hr5AUlxo4TQ&#10;1lByy4OeF2trG1srI6m28++jQiDHYWa+YTa72fRiJOdbywrSZQKCuLK65VrB5Vy+voHwAVljb5kU&#10;XMnDbvv8tMFC24mPNJ5CLSKEfYEKmhCGQkpfNWTQL+1AHL1f6wyGKF0ttcMpwk0vsyRZSYMtx4UG&#10;B/poqOpOf0ZBy3ng7DMv6fDVuXX90402vyj1spj37yACzeERvre/tYI8hf8v8QfI7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pOdXwQAAANsAAAAPAAAAAAAAAAAAAAAA&#10;AKECAABkcnMvZG93bnJldi54bWxQSwUGAAAAAAQABAD5AAAAjwMAAAAA&#10;" strokecolor="black [3213]">
                <v:stroke endarrow="open"/>
              </v:shape>
            </v:group>
            <v:group id="群組 44" o:spid="_x0000_s1053" style="position:absolute;left:2061;width:10838;height:5995" coordsize="10837,5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<v:group id="群組 38" o:spid="_x0000_s1054" style="position:absolute;left:3630;width:2680;height:2508" coordsize="267970,250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shape id="文字方塊 14" o:spid="_x0000_s1055" type="#_x0000_t202" style="position:absolute;width:232410;height:223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QdMEA&#10;AADbAAAADwAAAGRycy9kb3ducmV2LnhtbERPTWvCQBC9C/6HZQRvurEGkdRVgkWUtlCqXnobstMk&#10;NDsbsqPGf98tFLzN433OatO7Rl2pC7VnA7NpAoq48Lbm0sD5tJssQQVBtth4JgN3CrBZDwcrzKy/&#10;8Sddj1KqGMIhQwOVSJtpHYqKHIapb4kj9+07hxJhV2rb4S2Gu0Y/JclCO6w5NlTY0rai4ud4cQZe&#10;0y98mcsb3YX7jzzfL9s0vBszHvX5MyihXh7if/fBxvkp/P0SD9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Y0HTBAAAA2wAAAA8AAAAAAAAAAAAAAAAAmAIAAGRycy9kb3du&#10;cmV2LnhtbFBLBQYAAAAABAAEAPUAAACGAwAAAAA=&#10;" fillcolor="white [3201]" strokecolor="white [3212]" strokeweight=".5pt">
                  <v:textbox>
                    <w:txbxContent>
                      <w:p w:rsidR="00383C79" w:rsidRPr="00D90B04" w:rsidRDefault="00383C79" w:rsidP="00383C79">
                        <w:pPr>
                          <w:rPr>
                            <w:sz w:val="20"/>
                            <w:szCs w:val="20"/>
                          </w:rPr>
                        </w:pPr>
                        <w:r w:rsidRPr="00D90B04">
                          <w:rPr>
                            <w:rFonts w:hint="eastAsia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oval id="橢圓 13" o:spid="_x0000_s1056" style="position:absolute;width:267970;height:2508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2F3sEA&#10;AADbAAAADwAAAGRycy9kb3ducmV2LnhtbERPS2sCMRC+C/6HMEJvmtgWKatxEW2xPRSsevA4bGYf&#10;7GaybFJN/31TKHibj+85qzzaTlxp8I1jDfOZAkFcONNwpeF8epu+gPAB2WDnmDT8kId8PR6tMDPu&#10;xl90PYZKpBD2GWqoQ+gzKX1Rk0U/cz1x4ko3WAwJDpU0A95SuO3ko1ILabHh1FBjT9uaivb4bTV8&#10;XhYfzwFjGQ+sWrXfv+7Kg9L6YRI3SxCBYriL/93vJs1/gr9f0gF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thd7BAAAA2wAAAA8AAAAAAAAAAAAAAAAAmAIAAGRycy9kb3du&#10;cmV2LnhtbFBLBQYAAAAABAAEAPUAAACGAwAAAAA=&#10;" filled="f" strokecolor="black [3213]">
                  <v:textbox>
                    <w:txbxContent>
                      <w:p w:rsidR="00383C79" w:rsidRPr="00D90B04" w:rsidRDefault="00383C79" w:rsidP="00383C79">
                        <w:pPr>
                          <w:adjustRightInd w:val="0"/>
                          <w:spacing w:line="240" w:lineRule="atLeast"/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</v:group>
              <v:oval id="橢圓 17" o:spid="_x0000_s1057" style="position:absolute;top:2750;width:2679;height:250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aD3cEA&#10;AADbAAAADwAAAGRycy9kb3ducmV2LnhtbERPS2sCMRC+F/ofwhR6q0mlaFmNS2kV24Ng1YPHYTP7&#10;YDeTZRM1/feNIHibj+858zzaTpxp8I1jDa8jBYK4cKbhSsNhv3p5B+EDssHOMWn4Iw/54vFhjplx&#10;F/6l8y5UIoWwz1BDHUKfSemLmiz6keuJE1e6wWJIcKikGfCSwm0nx0pNpMWGU0ONPX3WVLS7k9Ww&#10;OU5+3gLGMm5ZtWq9Xn6VW6X181P8mIEIFMNdfHN/mzR/Ctdf0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Wg93BAAAA2wAAAA8AAAAAAAAAAAAAAAAAmAIAAGRycy9kb3du&#10;cmV2LnhtbFBLBQYAAAAABAAEAPUAAACGAwAAAAA=&#10;" filled="f" strokecolor="black [3213]">
                <v:textbox>
                  <w:txbxContent>
                    <w:p w:rsidR="00383C79" w:rsidRPr="00D90B04" w:rsidRDefault="00383C79" w:rsidP="00383C79">
                      <w:pPr>
                        <w:adjustRightInd w:val="0"/>
                        <w:spacing w:line="240" w:lineRule="atLeast"/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  <v:group id="群組 39" o:spid="_x0000_s1058" style="position:absolute;left:8157;top:2779;width:2680;height:2508" coordsize="267970,250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<v:shape id="文字方塊 15" o:spid="_x0000_s1059" type="#_x0000_t202" style="position:absolute;width:232410;height:223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78EA&#10;AADbAAAADwAAAGRycy9kb3ducmV2LnhtbERPTWvCQBC9C/6HZYTedKPVItFVgqVYqlBqe+ltyI5J&#10;MDsbsqPGf98tCN7m8T5nue5crS7UhsqzgfEoAUWce1txYeDn+204BxUE2WLtmQzcKMB61e8tMbX+&#10;yl90OUihYgiHFA2UIk2qdchLchhGviGO3NG3DiXCttC2xWsMd7WeJMmLdlhxbCixoU1J+elwdgY+&#10;pr/4+iw7ugl3n1m2nTfTsDfmadBlC1BCnTzEd/e7jfNn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Ude/BAAAA2wAAAA8AAAAAAAAAAAAAAAAAmAIAAGRycy9kb3du&#10;cmV2LnhtbFBLBQYAAAAABAAEAPUAAACGAwAAAAA=&#10;" fillcolor="white [3201]" strokecolor="white [3212]" strokeweight=".5pt">
                  <v:textbox>
                    <w:txbxContent>
                      <w:p w:rsidR="00383C79" w:rsidRPr="00D90B04" w:rsidRDefault="00383C79" w:rsidP="00383C79">
                        <w:pPr>
                          <w:rPr>
                            <w:sz w:val="20"/>
                            <w:szCs w:val="20"/>
                          </w:rPr>
                        </w:pPr>
                        <w:r w:rsidRPr="00D90B04">
                          <w:rPr>
                            <w:rFonts w:hint="eastAsia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oval id="橢圓 18" o:spid="_x0000_s1060" style="position:absolute;width:267970;height:2508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kXr8QA&#10;AADbAAAADwAAAGRycy9kb3ducmV2LnhtbESPS2sDMQyE74X+B6NCb43dUELYxAkhTUl7KOR1yFGs&#10;tQ+ylpe1m7j/vjoUcpOY0cyn+TL7Tl1piG1gC68jA4q4DK7l2sLp+PEyBRUTssMuMFn4pQjLxePD&#10;HAsXbryn6yHVSkI4FmihSakvtI5lQx7jKPTEolVh8JhkHWrtBrxJuO/02JiJ9tiyNDTY07qh8nL4&#10;8Ra+z5Ovt4S5yjs2F7Pdbt6rnbH2+SmvZqAS5XQ3/19/OsEXWPlFBt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JF6/EAAAA2wAAAA8AAAAAAAAAAAAAAAAAmAIAAGRycy9k&#10;b3ducmV2LnhtbFBLBQYAAAAABAAEAPUAAACJAwAAAAA=&#10;" filled="f" strokecolor="black [3213]">
                  <v:textbox>
                    <w:txbxContent>
                      <w:p w:rsidR="00383C79" w:rsidRPr="00D90B04" w:rsidRDefault="00383C79" w:rsidP="00383C79">
                        <w:pPr>
                          <w:adjustRightInd w:val="0"/>
                          <w:spacing w:line="240" w:lineRule="atLeast"/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</v:group>
              <v:shape id="直線單箭頭接點 27" o:spid="_x0000_s1061" type="#_x0000_t32" style="position:absolute;left:2554;top:1927;width:1556;height:139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Q7scAAAADbAAAADwAAAGRycy9kb3ducmV2LnhtbESP3WoCMRCF7wu+QxjBu5pVsJXVKKIV&#10;vGurPsC4GTfRzWRJUt2+fVMQvDycn48zX3auETcK0XpWMBoWIIgrry3XCo6H7esUREzIGhvPpOCX&#10;IiwXvZc5ltrf+Ztu+1SLPMKxRAUmpbaUMlaGHMahb4mzd/bBYcoy1FIHvOdx18hxUbxJh5YzwWBL&#10;a0PVdf/jMndlL5NN0Fx9nC72Kxj8PDeo1KDfrWYgEnXpGX60d1rB+B3+v+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kO7HAAAAA2wAAAA8AAAAAAAAAAAAAAAAA&#10;oQIAAGRycy9kb3ducmV2LnhtbFBLBQYAAAAABAAEAPkAAACOAwAAAAA=&#10;" strokecolor="black [3213]">
                <v:stroke endarrow="open"/>
              </v:shape>
              <v:shape id="直線單箭頭接點 35" o:spid="_x0000_s1062" type="#_x0000_t32" style="position:absolute;left:6320;top:1882;width:1965;height:143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hVMEAAADbAAAADwAAAGRycy9kb3ducmV2LnhtbESPT4vCMBTE78J+h/AWvGmqR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n+FUwQAAANsAAAAPAAAAAAAAAAAAAAAA&#10;AKECAABkcnMvZG93bnJldi54bWxQSwUGAAAAAAQABAD5AAAAjwMAAAAA&#10;" strokecolor="black [3213]">
                <v:stroke endarrow="open"/>
              </v:shape>
            </v:group>
            <v:group id="群組 46" o:spid="_x0000_s1063" style="position:absolute;left:8650;top:5378;width:6894;height:4778" coordsize="6893,42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<v:group id="群組 41" o:spid="_x0000_s1064" style="position:absolute;top:1703;width:2679;height:2508" coordsize="267970,250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<v:shape id="文字方塊 20" o:spid="_x0000_s1065" type="#_x0000_t202" style="position:absolute;left:17929;top:13448;width:232410;height:223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8cysAA&#10;AADbAAAADwAAAGRycy9kb3ducmV2LnhtbERPTWvCQBC9F/wPywi91Y1WikRXCYpYaqFUvXgbsmMS&#10;zM6G7Kjx37sHwePjfc8WnavVldpQeTYwHCSgiHNvKy4MHPbrjwmoIMgWa89k4E4BFvPe2wxT62/8&#10;T9edFCqGcEjRQCnSpFqHvCSHYeAb4sidfOtQImwLbVu8xXBX61GSfGmHFceGEhtalpSfdxdn4Gd8&#10;xNWnbOku3P1l2WbSjMOvMe/9LpuCEurkJX66v62BUVwfv8QfoO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8cysAAAADbAAAADwAAAAAAAAAAAAAAAACYAgAAZHJzL2Rvd25y&#10;ZXYueG1sUEsFBgAAAAAEAAQA9QAAAIUDAAAAAA==&#10;" fillcolor="white [3201]" strokecolor="white [3212]" strokeweight=".5pt">
                  <v:textbox>
                    <w:txbxContent>
                      <w:p w:rsidR="00383C79" w:rsidRPr="00D90B04" w:rsidRDefault="00383C79" w:rsidP="00383C79">
                        <w:pPr>
                          <w:rPr>
                            <w:sz w:val="20"/>
                            <w:szCs w:val="20"/>
                          </w:rPr>
                        </w:pPr>
                        <w:r w:rsidRPr="00D90B04">
                          <w:rPr>
                            <w:rFonts w:hint="eastAsia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oval id="橢圓 19" o:spid="_x0000_s1066" style="position:absolute;width:267970;height:2508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yNMEA&#10;AADbAAAADwAAAGRycy9kb3ducmV2LnhtbERPS2sCMRC+F/ofwhR6q0mliF2NS2kV24Ng1YPHYTP7&#10;YDeTZRM1/feNIHibj+858zzaTpxp8I1jDa8jBYK4cKbhSsNhv3qZgvAB2WDnmDT8kYd88fgwx8y4&#10;C//SeRcqkULYZ6ihDqHPpPRFTRb9yPXEiSvdYDEkOFTSDHhJ4baTY6Um0mLDqaHGnj5rKtrdyWrY&#10;HCc/bwFjGbesWrVeL7/KrdL6+Sl+zEAEiuEuvrm/TZr/Dtdf0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FsjTBAAAA2wAAAA8AAAAAAAAAAAAAAAAAmAIAAGRycy9kb3du&#10;cmV2LnhtbFBLBQYAAAAABAAEAPUAAACGAwAAAAA=&#10;" filled="f" strokecolor="black [3213]">
                  <v:textbox>
                    <w:txbxContent>
                      <w:p w:rsidR="00383C79" w:rsidRPr="00D90B04" w:rsidRDefault="00383C79" w:rsidP="00383C79">
                        <w:pPr>
                          <w:adjustRightInd w:val="0"/>
                          <w:spacing w:line="240" w:lineRule="atLeast"/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</v:group>
              <v:group id="群組 40" o:spid="_x0000_s1067" style="position:absolute;left:4213;top:1434;width:2680;height:2641" coordsize="267970,264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<v:shape id="文字方塊 21" o:spid="_x0000_s1068" type="#_x0000_t202" style="position:absolute;width:232410;height:223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O5UcQA&#10;AADbAAAADwAAAGRycy9kb3ducmV2LnhtbESPQWvCQBSE74X+h+UVvNWNVopENyG0SMUWRNuLt0f2&#10;mQSzb0P2qfHfu4VCj8PMfMMs88G16kJ9aDwbmIwTUMSltw1XBn6+V89zUEGQLbaeycCNAuTZ48MS&#10;U+uvvKPLXioVIRxSNFCLdKnWoazJYRj7jjh6R987lCj7StserxHuWj1NklftsOG4UGNHbzWVp/3Z&#10;GdjMDvj+Ip90Ex62RfEx72bhy5jR01AsQAkN8h/+a6+tgekEfr/EH6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DuVHEAAAA2wAAAA8AAAAAAAAAAAAAAAAAmAIAAGRycy9k&#10;b3ducmV2LnhtbFBLBQYAAAAABAAEAPUAAACJAwAAAAA=&#10;" fillcolor="white [3201]" strokecolor="white [3212]" strokeweight=".5pt">
                  <v:textbox>
                    <w:txbxContent>
                      <w:p w:rsidR="00383C79" w:rsidRPr="00D90B04" w:rsidRDefault="00383C79" w:rsidP="00383C79">
                        <w:pPr>
                          <w:rPr>
                            <w:sz w:val="20"/>
                            <w:szCs w:val="20"/>
                          </w:rPr>
                        </w:pPr>
                        <w:r w:rsidRPr="00D90B04">
                          <w:rPr>
                            <w:rFonts w:hint="eastAsia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oval id="橢圓 22" o:spid="_x0000_s1069" style="position:absolute;top:13447;width:267970;height:2508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3q+MMA&#10;AADbAAAADwAAAGRycy9kb3ducmV2LnhtbESPzWsCMRTE7wX/h/AEbzVxESmrUURbtIeCXwePj83b&#10;D9y8LJuo6X/fFAo9DjPzG2axirYVD+p941jDZKxAEBfONFxpuJw/Xt9A+IBssHVMGr7Jw2o5eFlg&#10;btyTj/Q4hUokCPscNdQhdLmUvqjJoh+7jjh5pesthiT7SpoenwluW5kpNZMWG04LNXa0qam4ne5W&#10;w9d19jkNGMt4YHVTu937tjworUfDuJ6DCBTDf/ivvTcasgx+v6Qf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3q+MMAAADbAAAADwAAAAAAAAAAAAAAAACYAgAAZHJzL2Rv&#10;d25yZXYueG1sUEsFBgAAAAAEAAQA9QAAAIgDAAAAAA==&#10;" filled="f" strokecolor="black [3213]">
                  <v:textbox>
                    <w:txbxContent>
                      <w:p w:rsidR="00383C79" w:rsidRPr="00D90B04" w:rsidRDefault="00383C79" w:rsidP="00383C79">
                        <w:pPr>
                          <w:adjustRightInd w:val="0"/>
                          <w:spacing w:line="240" w:lineRule="atLeast"/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</v:group>
              <v:shape id="直線單箭頭接點 30" o:spid="_x0000_s1070" type="#_x0000_t32" style="position:absolute;left:986;top:313;width:1549;height:139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Q1GL4AAADbAAAADwAAAGRycy9kb3ducmV2LnhtbERPzU4CMRC+m/gOzZh4ky4ajFkphKgk&#10;3ETwAcbtsC1sp5u2wPL2zoGE45fvfzofQqdOlLKPbGA8qkARN9F6bg38bpdPb6ByQbbYRSYDF8ow&#10;n93fTbG28cw/dNqUVkkI5xoNuFL6WuvcOAqYR7EnFm4XU8AiMLXaJjxLeOj0c1W96oCepcFhTx+O&#10;msPmGKR34feTz2S5+frb+3Vy+L3r0JjHh2HxDqrQUG7iq3tlDbzIevkiP0DP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FDUYvgAAANsAAAAPAAAAAAAAAAAAAAAAAKEC&#10;AABkcnMvZG93bnJldi54bWxQSwUGAAAAAAQABAD5AAAAjAMAAAAA&#10;" strokecolor="black [3213]">
                <v:stroke endarrow="open"/>
              </v:shape>
              <v:shape id="直線單箭頭接點 36" o:spid="_x0000_s1071" type="#_x0000_t32" style="position:absolute;left:3899;width:1162;height:13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1/I8AAAADbAAAADwAAAGRycy9kb3ducmV2LnhtbESPW4vCMBSE3xf8D+EIvq2pFlSqUcQL&#10;yL55wedDc2xLm5OSxFr/vVlY2MdhZr5hVpveNKIj5yvLCibjBARxbnXFhYLb9fi9AOEDssbGMil4&#10;k4fNevC1wkzbF5+pu4RCRAj7DBWUIbSZlD4vyaAf25Y4eg/rDIYoXSG1w1eEm0ZOk2QmDVYcF0ps&#10;aVdSXl+eRkHFaeDpPj3Sz6F28+Jedza9KTUa9tsliEB9+A//tU9aQTqD3y/xB8j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NfyPAAAAA2wAAAA8AAAAAAAAAAAAAAAAA&#10;oQIAAGRycy9kb3ducmV2LnhtbFBLBQYAAAAABAAEAPkAAACOAwAAAAA=&#10;" strokecolor="black [3213]">
                <v:stroke endarrow="open"/>
              </v:shape>
            </v:group>
          </v:group>
        </w:pict>
      </w:r>
      <w:r>
        <w:rPr>
          <w:noProof/>
          <w:sz w:val="28"/>
          <w:szCs w:val="28"/>
        </w:rPr>
        <w:pict>
          <v:group id="群組 37" o:spid="_x0000_s1038" style="position:absolute;margin-left:42.45pt;margin-top:15.1pt;width:21.1pt;height:20.1pt;z-index:251665408" coordsize="268269,255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">
            <v:shape id="文字方塊 6" o:spid="_x0000_s1039" type="#_x0000_t202" style="position:absolute;width:232410;height:2241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FnlsIA&#10;AADaAAAADwAAAGRycy9kb3ducmV2LnhtbESPX2vCQBDE3wW/w7FC3+rFVkSip4SWUrEF8c+Lb0tu&#10;TYK5vZDbavz2PUHwcZiZ3zDzZedqdaE2VJ4NjIYJKOLc24oLA4f91+sUVBBki7VnMnCjAMtFvzfH&#10;1Porb+myk0JFCIcUDZQiTap1yEtyGIa+IY7eybcOJcq20LbFa4S7Wr8lyUQ7rDgulNjQR0n5effn&#10;DKzHR/x8lx+6CXebLPueNuPwa8zLoMtmoIQ6eYYf7ZU1MIH7lXgD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WeWwgAAANoAAAAPAAAAAAAAAAAAAAAAAJgCAABkcnMvZG93&#10;bnJldi54bWxQSwUGAAAAAAQABAD1AAAAhwMAAAAA&#10;" fillcolor="white [3201]" strokecolor="white [3212]" strokeweight=".5pt">
              <v:textbox>
                <w:txbxContent>
                  <w:p w:rsidR="00383C79" w:rsidRPr="00D90B04" w:rsidRDefault="00383C79" w:rsidP="00383C79">
                    <w:pPr>
                      <w:rPr>
                        <w:sz w:val="20"/>
                        <w:szCs w:val="20"/>
                      </w:rPr>
                    </w:pPr>
                    <w:r w:rsidRPr="00D90B04">
                      <w:rPr>
                        <w:rFonts w:hint="eastAsia"/>
                        <w:sz w:val="20"/>
                        <w:szCs w:val="20"/>
                      </w:rPr>
                      <w:t>3</w:t>
                    </w:r>
                  </w:p>
                </w:txbxContent>
              </v:textbox>
            </v:shape>
            <v:oval id="橢圓 1" o:spid="_x0000_s1040" style="position:absolute;top:4483;width:268269;height:2510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9lL8A&#10;AADaAAAADwAAAGRycy9kb3ducmV2LnhtbERPS2sCMRC+F/wPYYTeaqIUka1RSrVoD4KuHnocNrMP&#10;3EyWTarx3zeC4Gn4+J4zX0bbigv1vnGsYTxSIIgLZxquNJyO328zED4gG2wdk4YbeVguBi9zzIy7&#10;8oEueahECmGfoYY6hC6T0hc1WfQj1xEnrnS9xZBgX0nT4zWF21ZOlJpKiw2nhho7+qqpOOd/VsPu&#10;d/rzHjCWcc/qrDab9arcK61fh/HzA0SgGJ7ih3tr0ny4v3K/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yv2UvwAAANoAAAAPAAAAAAAAAAAAAAAAAJgCAABkcnMvZG93bnJl&#10;di54bWxQSwUGAAAAAAQABAD1AAAAhAMAAAAA&#10;" filled="f" strokecolor="black [3213]">
              <v:textbox>
                <w:txbxContent>
                  <w:p w:rsidR="00383C79" w:rsidRPr="00D90B04" w:rsidRDefault="00383C79" w:rsidP="00383C79">
                    <w:pPr>
                      <w:adjustRightInd w:val="0"/>
                      <w:spacing w:line="240" w:lineRule="atLeast"/>
                      <w:rPr>
                        <w:rFonts w:eastAsia="MS PGothic"/>
                        <w:color w:val="FF0000"/>
                        <w:sz w:val="20"/>
                        <w:szCs w:val="20"/>
                      </w:rPr>
                    </w:pPr>
                  </w:p>
                </w:txbxContent>
              </v:textbox>
            </v:oval>
          </v:group>
        </w:pict>
      </w:r>
    </w:p>
    <w:p w:rsidR="00383C79" w:rsidRPr="009E01FE" w:rsidRDefault="00D14412" w:rsidP="003F35B6">
      <w:pPr>
        <w:adjustRightInd w:val="0"/>
        <w:snapToGrid w:val="0"/>
        <w:spacing w:beforeLines="50" w:afterLines="5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文字方塊 16" o:spid="_x0000_s1033" type="#_x0000_t202" style="position:absolute;margin-left:180.2pt;margin-top:9.65pt;width:18.3pt;height:17.6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" fillcolor="white [3201]" strokecolor="white [3212]" strokeweight=".5pt">
            <v:textbox>
              <w:txbxContent>
                <w:p w:rsidR="00383C79" w:rsidRPr="00D90B04" w:rsidRDefault="00383C79" w:rsidP="00383C79">
                  <w:pPr>
                    <w:rPr>
                      <w:sz w:val="20"/>
                      <w:szCs w:val="20"/>
                    </w:rPr>
                  </w:pPr>
                  <w:r w:rsidRPr="00D90B04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直線單箭頭接點 34" o:spid="_x0000_s1042" type="#_x0000_t32" style="position:absolute;margin-left:62.9pt;margin-top:11.85pt;width:9.15pt;height:10.9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" strokecolor="black [3213]">
            <v:stroke endarrow="open"/>
          </v:shape>
        </w:pict>
      </w:r>
      <w:r>
        <w:rPr>
          <w:noProof/>
          <w:sz w:val="28"/>
          <w:szCs w:val="28"/>
        </w:rPr>
        <w:pict>
          <v:shape id="直線單箭頭接點 29" o:spid="_x0000_s1041" type="#_x0000_t32" style="position:absolute;margin-left:36.45pt;margin-top:13.95pt;width:12.2pt;height:10.95pt;flip:x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" strokecolor="black [3213]">
            <v:stroke endarrow="open"/>
          </v:shape>
        </w:pict>
      </w:r>
    </w:p>
    <w:p w:rsidR="00383C79" w:rsidRPr="009E01FE" w:rsidRDefault="00D14412" w:rsidP="003F35B6">
      <w:pPr>
        <w:adjustRightInd w:val="0"/>
        <w:snapToGrid w:val="0"/>
        <w:spacing w:beforeLines="50" w:afterLines="50"/>
        <w:rPr>
          <w:sz w:val="28"/>
          <w:szCs w:val="28"/>
        </w:rPr>
      </w:pPr>
      <w:r>
        <w:rPr>
          <w:noProof/>
          <w:sz w:val="28"/>
          <w:szCs w:val="28"/>
        </w:rPr>
        <w:pict>
          <v:oval id="橢圓 9" o:spid="_x0000_s1037" style="position:absolute;margin-left:69.5pt;margin-top:2.85pt;width:23.4pt;height:20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" filled="f" strokecolor="black [3213]">
            <v:textbox>
              <w:txbxContent>
                <w:p w:rsidR="00383C79" w:rsidRPr="00D90B04" w:rsidRDefault="00383C79" w:rsidP="00383C79">
                  <w:pPr>
                    <w:adjustRightInd w:val="0"/>
                    <w:spacing w:line="240" w:lineRule="atLeast"/>
                    <w:rPr>
                      <w:color w:val="FF0000"/>
                      <w:sz w:val="20"/>
                      <w:szCs w:val="20"/>
                    </w:rPr>
                  </w:pP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shape id="文字方塊 11" o:spid="_x0000_s1035" type="#_x0000_t202" style="position:absolute;margin-left:69.15pt;margin-top:3.05pt;width:18.3pt;height:17.6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" fillcolor="white [3201]" strokecolor="white [3212]" strokeweight=".5pt">
            <v:textbox>
              <w:txbxContent>
                <w:p w:rsidR="00383C79" w:rsidRPr="004073ED" w:rsidRDefault="00383C79" w:rsidP="00383C79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文字方塊 12" o:spid="_x0000_s1034" type="#_x0000_t202" style="position:absolute;margin-left:21.3pt;margin-top:5.2pt;width:18.3pt;height:17.6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" fillcolor="white [3201]" strokecolor="white [3212]" strokeweight=".5pt">
            <v:textbox>
              <w:txbxContent>
                <w:p w:rsidR="00383C79" w:rsidRPr="004073ED" w:rsidRDefault="00383C79" w:rsidP="00383C79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oval id="橢圓 8" o:spid="_x0000_s1036" style="position:absolute;margin-left:21.25pt;margin-top:5.15pt;width:21.1pt;height:19.7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" filled="f" strokecolor="black [3213]">
            <v:textbox>
              <w:txbxContent>
                <w:p w:rsidR="00383C79" w:rsidRPr="00D90B04" w:rsidRDefault="00383C79" w:rsidP="00383C79">
                  <w:pPr>
                    <w:adjustRightInd w:val="0"/>
                    <w:spacing w:line="240" w:lineRule="atLeast"/>
                    <w:rPr>
                      <w:color w:val="FF0000"/>
                      <w:sz w:val="20"/>
                      <w:szCs w:val="20"/>
                    </w:rPr>
                  </w:pPr>
                </w:p>
              </w:txbxContent>
            </v:textbox>
          </v:oval>
        </w:pict>
      </w:r>
    </w:p>
    <w:p w:rsidR="00383C79" w:rsidRPr="009E01FE" w:rsidRDefault="00383C79" w:rsidP="003F35B6">
      <w:pPr>
        <w:adjustRightInd w:val="0"/>
        <w:snapToGrid w:val="0"/>
        <w:spacing w:beforeLines="50" w:afterLines="50"/>
        <w:rPr>
          <w:sz w:val="28"/>
          <w:szCs w:val="28"/>
        </w:rPr>
      </w:pPr>
    </w:p>
    <w:p w:rsidR="00F87DF7" w:rsidRDefault="00383C79" w:rsidP="003F35B6">
      <w:pPr>
        <w:pStyle w:val="a6"/>
        <w:numPr>
          <w:ilvl w:val="0"/>
          <w:numId w:val="15"/>
        </w:numPr>
        <w:adjustRightInd w:val="0"/>
        <w:snapToGrid w:val="0"/>
        <w:spacing w:beforeLines="100" w:afterLines="50" w:line="280" w:lineRule="exact"/>
        <w:ind w:leftChars="0" w:left="-283" w:hanging="284"/>
        <w:jc w:val="both"/>
        <w:rPr>
          <w:rFonts w:ascii="Times New Roman" w:hAnsi="Times New Roman"/>
          <w:sz w:val="28"/>
          <w:szCs w:val="28"/>
        </w:rPr>
      </w:pPr>
      <w:r w:rsidRPr="009E01FE">
        <w:rPr>
          <w:rFonts w:ascii="Times New Roman" w:hAnsi="Times New Roman"/>
          <w:sz w:val="28"/>
          <w:szCs w:val="28"/>
        </w:rPr>
        <w:t>What are the time complexities of the following functions, namely p1(</w:t>
      </w:r>
      <w:r w:rsidR="009B6407">
        <w:rPr>
          <w:rFonts w:ascii="Times New Roman" w:hAnsi="Times New Roman" w:hint="eastAsia"/>
          <w:sz w:val="28"/>
          <w:szCs w:val="28"/>
        </w:rPr>
        <w:t xml:space="preserve"> </w:t>
      </w:r>
      <w:r w:rsidRPr="009E01FE">
        <w:rPr>
          <w:rFonts w:ascii="Times New Roman" w:hAnsi="Times New Roman"/>
          <w:sz w:val="28"/>
          <w:szCs w:val="28"/>
        </w:rPr>
        <w:t>) ~ p4(</w:t>
      </w:r>
      <w:r w:rsidR="009B6407">
        <w:rPr>
          <w:rFonts w:ascii="Times New Roman" w:hAnsi="Times New Roman" w:hint="eastAsia"/>
          <w:sz w:val="28"/>
          <w:szCs w:val="28"/>
        </w:rPr>
        <w:t xml:space="preserve"> </w:t>
      </w:r>
      <w:r w:rsidRPr="009E01FE">
        <w:rPr>
          <w:rFonts w:ascii="Times New Roman" w:hAnsi="Times New Roman"/>
          <w:sz w:val="28"/>
          <w:szCs w:val="28"/>
        </w:rPr>
        <w:t>)?</w:t>
      </w:r>
    </w:p>
    <w:p w:rsidR="00383C79" w:rsidRDefault="00383C79" w:rsidP="003F35B6">
      <w:pPr>
        <w:pStyle w:val="a6"/>
        <w:adjustRightInd w:val="0"/>
        <w:snapToGrid w:val="0"/>
        <w:spacing w:beforeLines="50" w:afterLines="100" w:line="280" w:lineRule="exact"/>
        <w:ind w:leftChars="0" w:left="-284"/>
        <w:jc w:val="both"/>
        <w:rPr>
          <w:rFonts w:ascii="Times New Roman" w:hAnsi="Times New Roman"/>
          <w:sz w:val="28"/>
          <w:szCs w:val="28"/>
        </w:rPr>
      </w:pPr>
      <w:r w:rsidRPr="009E01FE">
        <w:rPr>
          <w:rFonts w:ascii="Times New Roman" w:hAnsi="Times New Roman"/>
          <w:sz w:val="28"/>
          <w:szCs w:val="28"/>
        </w:rPr>
        <w:t>No explanation is required.</w:t>
      </w:r>
      <w:r w:rsidRPr="00383C79">
        <w:rPr>
          <w:rFonts w:ascii="Times New Roman" w:hAnsi="Times New Roman"/>
          <w:sz w:val="28"/>
          <w:szCs w:val="28"/>
        </w:rPr>
        <w:t xml:space="preserve"> </w:t>
      </w:r>
      <w:r w:rsidRPr="009E01FE">
        <w:rPr>
          <w:rFonts w:ascii="Times New Roman" w:hAnsi="Times New Roman"/>
          <w:sz w:val="28"/>
          <w:szCs w:val="28"/>
        </w:rPr>
        <w:t>(20%)</w:t>
      </w:r>
    </w:p>
    <w:p w:rsidR="00383C79" w:rsidRPr="00D90B04" w:rsidRDefault="00383C79" w:rsidP="003F35B6">
      <w:pPr>
        <w:adjustRightInd w:val="0"/>
        <w:snapToGrid w:val="0"/>
        <w:spacing w:beforeLines="30" w:afterLines="30" w:line="200" w:lineRule="exact"/>
      </w:pPr>
      <w:r w:rsidRPr="00D90B04">
        <w:t>void p1(int n) {</w:t>
      </w:r>
    </w:p>
    <w:p w:rsidR="00383C79" w:rsidRPr="00D90B04" w:rsidRDefault="00383C79" w:rsidP="003F35B6">
      <w:pPr>
        <w:adjustRightInd w:val="0"/>
        <w:snapToGrid w:val="0"/>
        <w:spacing w:beforeLines="30" w:afterLines="30" w:line="200" w:lineRule="exact"/>
        <w:ind w:firstLineChars="200" w:firstLine="480"/>
      </w:pPr>
      <w:r w:rsidRPr="00D90B04">
        <w:t>for(int i=0; i &lt; n; i++) {</w:t>
      </w:r>
    </w:p>
    <w:p w:rsidR="00383C79" w:rsidRPr="00D90B04" w:rsidRDefault="00383C79" w:rsidP="003F35B6">
      <w:pPr>
        <w:adjustRightInd w:val="0"/>
        <w:snapToGrid w:val="0"/>
        <w:spacing w:beforeLines="30" w:afterLines="30" w:line="200" w:lineRule="exact"/>
        <w:ind w:left="480" w:firstLineChars="200" w:firstLine="480"/>
      </w:pPr>
      <w:r w:rsidRPr="00D90B04">
        <w:t>for(int j=0; j &lt; n; j++) {</w:t>
      </w:r>
    </w:p>
    <w:p w:rsidR="00383C79" w:rsidRPr="00D90B04" w:rsidRDefault="00383C79" w:rsidP="003F35B6">
      <w:pPr>
        <w:adjustRightInd w:val="0"/>
        <w:snapToGrid w:val="0"/>
        <w:spacing w:beforeLines="30" w:afterLines="30" w:line="200" w:lineRule="exact"/>
        <w:ind w:left="960" w:firstLineChars="200" w:firstLine="480"/>
      </w:pPr>
      <w:r w:rsidRPr="00D90B04">
        <w:t>for(int k=0; k &lt; n; k++) {</w:t>
      </w:r>
    </w:p>
    <w:p w:rsidR="00383C79" w:rsidRPr="00D90B04" w:rsidRDefault="00383C79" w:rsidP="003F35B6">
      <w:pPr>
        <w:adjustRightInd w:val="0"/>
        <w:snapToGrid w:val="0"/>
        <w:spacing w:beforeLines="30" w:afterLines="30" w:line="200" w:lineRule="exact"/>
        <w:ind w:left="1440" w:firstLineChars="200" w:firstLine="480"/>
      </w:pPr>
      <w:r w:rsidRPr="00D90B04">
        <w:t>for(int m=0; m &lt; n; m++) {</w:t>
      </w:r>
    </w:p>
    <w:p w:rsidR="00383C79" w:rsidRPr="00D90B04" w:rsidRDefault="00383C79" w:rsidP="003F35B6">
      <w:pPr>
        <w:adjustRightInd w:val="0"/>
        <w:snapToGrid w:val="0"/>
        <w:spacing w:beforeLines="30" w:afterLines="30" w:line="200" w:lineRule="exact"/>
        <w:ind w:left="1920" w:firstLineChars="200" w:firstLine="480"/>
      </w:pPr>
      <w:r w:rsidRPr="00D90B04">
        <w:t>printf("!");</w:t>
      </w:r>
    </w:p>
    <w:p w:rsidR="00383C79" w:rsidRPr="00D90B04" w:rsidRDefault="00383C79" w:rsidP="003F35B6">
      <w:pPr>
        <w:adjustRightInd w:val="0"/>
        <w:snapToGrid w:val="0"/>
        <w:spacing w:beforeLines="30" w:afterLines="30" w:line="200" w:lineRule="exact"/>
      </w:pPr>
      <w:r w:rsidRPr="00D90B04">
        <w:t>} } } } }</w:t>
      </w:r>
    </w:p>
    <w:p w:rsidR="00383C79" w:rsidRPr="00D90B04" w:rsidRDefault="00383C79" w:rsidP="003F35B6">
      <w:pPr>
        <w:adjustRightInd w:val="0"/>
        <w:snapToGrid w:val="0"/>
        <w:spacing w:beforeLines="30" w:afterLines="30" w:line="200" w:lineRule="exact"/>
      </w:pPr>
    </w:p>
    <w:p w:rsidR="00383C79" w:rsidRPr="00D90B04" w:rsidRDefault="00383C79" w:rsidP="003F35B6">
      <w:pPr>
        <w:adjustRightInd w:val="0"/>
        <w:snapToGrid w:val="0"/>
        <w:spacing w:beforeLines="30" w:afterLines="30" w:line="200" w:lineRule="exact"/>
      </w:pPr>
      <w:r w:rsidRPr="00D90B04">
        <w:t>void p2(int n) {</w:t>
      </w:r>
    </w:p>
    <w:p w:rsidR="00383C79" w:rsidRPr="00D90B04" w:rsidRDefault="00383C79" w:rsidP="003F35B6">
      <w:pPr>
        <w:adjustRightInd w:val="0"/>
        <w:snapToGrid w:val="0"/>
        <w:spacing w:beforeLines="30" w:afterLines="30" w:line="200" w:lineRule="exact"/>
        <w:ind w:firstLine="480"/>
      </w:pPr>
      <w:r w:rsidRPr="00D90B04">
        <w:t>for(int i=0; i &lt; n; i++) {</w:t>
      </w:r>
    </w:p>
    <w:p w:rsidR="00383C79" w:rsidRPr="00D90B04" w:rsidRDefault="00383C79" w:rsidP="003F35B6">
      <w:pPr>
        <w:adjustRightInd w:val="0"/>
        <w:snapToGrid w:val="0"/>
        <w:spacing w:beforeLines="30" w:afterLines="30" w:line="200" w:lineRule="exact"/>
        <w:ind w:left="480" w:firstLine="480"/>
      </w:pPr>
      <w:r w:rsidRPr="00D90B04">
        <w:t>for(int j=0; j &lt; 10; j++) {</w:t>
      </w:r>
    </w:p>
    <w:p w:rsidR="00383C79" w:rsidRPr="00D90B04" w:rsidRDefault="00383C79" w:rsidP="003F35B6">
      <w:pPr>
        <w:adjustRightInd w:val="0"/>
        <w:snapToGrid w:val="0"/>
        <w:spacing w:beforeLines="30" w:afterLines="30" w:line="200" w:lineRule="exact"/>
        <w:ind w:left="960" w:firstLine="480"/>
      </w:pPr>
      <w:r w:rsidRPr="00D90B04">
        <w:t>for(int k=0; k &lt; n; k++) {</w:t>
      </w:r>
    </w:p>
    <w:p w:rsidR="00383C79" w:rsidRPr="00D90B04" w:rsidRDefault="00383C79" w:rsidP="003F35B6">
      <w:pPr>
        <w:adjustRightInd w:val="0"/>
        <w:snapToGrid w:val="0"/>
        <w:spacing w:beforeLines="30" w:afterLines="30" w:line="200" w:lineRule="exact"/>
        <w:ind w:left="1440" w:firstLine="480"/>
      </w:pPr>
      <w:r w:rsidRPr="00D90B04">
        <w:t>for(int m=0; m &lt; 10; m++) {</w:t>
      </w:r>
    </w:p>
    <w:p w:rsidR="00383C79" w:rsidRPr="00D90B04" w:rsidRDefault="00383C79" w:rsidP="003F35B6">
      <w:pPr>
        <w:adjustRightInd w:val="0"/>
        <w:snapToGrid w:val="0"/>
        <w:spacing w:beforeLines="30" w:afterLines="30" w:line="200" w:lineRule="exact"/>
        <w:ind w:left="1920" w:firstLine="480"/>
      </w:pPr>
      <w:r w:rsidRPr="00D90B04">
        <w:t>printf("!");</w:t>
      </w:r>
    </w:p>
    <w:p w:rsidR="00383C79" w:rsidRPr="00D90B04" w:rsidRDefault="00383C79" w:rsidP="003F35B6">
      <w:pPr>
        <w:adjustRightInd w:val="0"/>
        <w:snapToGrid w:val="0"/>
        <w:spacing w:beforeLines="30" w:afterLines="30" w:line="200" w:lineRule="exact"/>
      </w:pPr>
      <w:r w:rsidRPr="00D90B04">
        <w:t>} } } } }</w:t>
      </w:r>
    </w:p>
    <w:p w:rsidR="00383C79" w:rsidRPr="00D90B04" w:rsidRDefault="00383C79" w:rsidP="003F35B6">
      <w:pPr>
        <w:adjustRightInd w:val="0"/>
        <w:snapToGrid w:val="0"/>
        <w:spacing w:beforeLines="30" w:afterLines="30" w:line="200" w:lineRule="exact"/>
      </w:pPr>
    </w:p>
    <w:p w:rsidR="00383C79" w:rsidRPr="00D90B04" w:rsidRDefault="00383C79" w:rsidP="003F35B6">
      <w:pPr>
        <w:adjustRightInd w:val="0"/>
        <w:snapToGrid w:val="0"/>
        <w:spacing w:beforeLines="30" w:afterLines="30" w:line="200" w:lineRule="exact"/>
      </w:pPr>
      <w:r w:rsidRPr="00D90B04">
        <w:t>int p3(int n) {</w:t>
      </w:r>
    </w:p>
    <w:p w:rsidR="00383C79" w:rsidRPr="00D90B04" w:rsidRDefault="00383C79" w:rsidP="003F35B6">
      <w:pPr>
        <w:adjustRightInd w:val="0"/>
        <w:snapToGrid w:val="0"/>
        <w:spacing w:beforeLines="30" w:afterLines="30" w:line="200" w:lineRule="exact"/>
        <w:ind w:firstLine="480"/>
      </w:pPr>
      <w:r w:rsidRPr="00D90B04">
        <w:t>if (n &lt; 10) {</w:t>
      </w:r>
    </w:p>
    <w:p w:rsidR="00383C79" w:rsidRPr="00D90B04" w:rsidRDefault="00383C79" w:rsidP="003F35B6">
      <w:pPr>
        <w:adjustRightInd w:val="0"/>
        <w:snapToGrid w:val="0"/>
        <w:spacing w:beforeLines="30" w:afterLines="30" w:line="200" w:lineRule="exact"/>
        <w:ind w:left="480" w:firstLine="480"/>
      </w:pPr>
      <w:r w:rsidRPr="00D90B04">
        <w:t>printf("!");</w:t>
      </w:r>
    </w:p>
    <w:p w:rsidR="00383C79" w:rsidRPr="00D90B04" w:rsidRDefault="00383C79" w:rsidP="003F35B6">
      <w:pPr>
        <w:adjustRightInd w:val="0"/>
        <w:snapToGrid w:val="0"/>
        <w:spacing w:beforeLines="30" w:afterLines="30" w:line="200" w:lineRule="exact"/>
        <w:ind w:left="480" w:firstLine="480"/>
      </w:pPr>
      <w:r w:rsidRPr="00D90B04">
        <w:t>return n; }</w:t>
      </w:r>
    </w:p>
    <w:p w:rsidR="00383C79" w:rsidRPr="00D90B04" w:rsidRDefault="00383C79" w:rsidP="003F35B6">
      <w:pPr>
        <w:adjustRightInd w:val="0"/>
        <w:snapToGrid w:val="0"/>
        <w:spacing w:beforeLines="30" w:afterLines="30" w:line="200" w:lineRule="exact"/>
        <w:ind w:firstLine="480"/>
      </w:pPr>
      <w:r w:rsidRPr="00D90B04">
        <w:t>else {</w:t>
      </w:r>
    </w:p>
    <w:p w:rsidR="00383C79" w:rsidRPr="00D90B04" w:rsidRDefault="00383C79" w:rsidP="003F35B6">
      <w:pPr>
        <w:adjustRightInd w:val="0"/>
        <w:snapToGrid w:val="0"/>
        <w:spacing w:beforeLines="30" w:afterLines="30" w:line="200" w:lineRule="exact"/>
        <w:ind w:left="480" w:firstLine="480"/>
      </w:pPr>
      <w:r w:rsidRPr="00D90B04">
        <w:t>return p3(n-1) + p3(n-1);</w:t>
      </w:r>
    </w:p>
    <w:p w:rsidR="00383C79" w:rsidRPr="00D90B04" w:rsidRDefault="00383C79" w:rsidP="003F35B6">
      <w:pPr>
        <w:adjustRightInd w:val="0"/>
        <w:snapToGrid w:val="0"/>
        <w:spacing w:beforeLines="30" w:afterLines="30" w:line="200" w:lineRule="exact"/>
      </w:pPr>
      <w:r w:rsidRPr="00D90B04">
        <w:t>} }</w:t>
      </w:r>
    </w:p>
    <w:p w:rsidR="00383C79" w:rsidRPr="00D90B04" w:rsidRDefault="00383C79" w:rsidP="003F35B6">
      <w:pPr>
        <w:adjustRightInd w:val="0"/>
        <w:snapToGrid w:val="0"/>
        <w:spacing w:beforeLines="30" w:afterLines="30" w:line="200" w:lineRule="exact"/>
      </w:pPr>
    </w:p>
    <w:p w:rsidR="00383C79" w:rsidRPr="00D90B04" w:rsidRDefault="00383C79" w:rsidP="003F35B6">
      <w:pPr>
        <w:adjustRightInd w:val="0"/>
        <w:snapToGrid w:val="0"/>
        <w:spacing w:beforeLines="30" w:afterLines="30" w:line="200" w:lineRule="exact"/>
      </w:pPr>
      <w:r w:rsidRPr="00D90B04">
        <w:t>int p4(int n) {</w:t>
      </w:r>
    </w:p>
    <w:p w:rsidR="00383C79" w:rsidRPr="00D90B04" w:rsidRDefault="00383C79" w:rsidP="003F35B6">
      <w:pPr>
        <w:adjustRightInd w:val="0"/>
        <w:snapToGrid w:val="0"/>
        <w:spacing w:beforeLines="30" w:afterLines="30" w:line="200" w:lineRule="exact"/>
        <w:ind w:firstLine="480"/>
      </w:pPr>
      <w:r w:rsidRPr="00D90B04">
        <w:t>if (n &lt; 10) {</w:t>
      </w:r>
    </w:p>
    <w:p w:rsidR="00383C79" w:rsidRPr="00D90B04" w:rsidRDefault="00383C79" w:rsidP="003F35B6">
      <w:pPr>
        <w:adjustRightInd w:val="0"/>
        <w:snapToGrid w:val="0"/>
        <w:spacing w:beforeLines="30" w:afterLines="30" w:line="200" w:lineRule="exact"/>
        <w:ind w:left="480" w:firstLine="480"/>
      </w:pPr>
      <w:r w:rsidRPr="00D90B04">
        <w:t>printf("!");</w:t>
      </w:r>
    </w:p>
    <w:p w:rsidR="00383C79" w:rsidRPr="00D90B04" w:rsidRDefault="00383C79" w:rsidP="003F35B6">
      <w:pPr>
        <w:adjustRightInd w:val="0"/>
        <w:snapToGrid w:val="0"/>
        <w:spacing w:beforeLines="30" w:afterLines="30" w:line="200" w:lineRule="exact"/>
        <w:ind w:left="480" w:firstLine="480"/>
      </w:pPr>
      <w:r w:rsidRPr="00D90B04">
        <w:t>return n+5; }</w:t>
      </w:r>
    </w:p>
    <w:p w:rsidR="00383C79" w:rsidRPr="00D90B04" w:rsidRDefault="00383C79" w:rsidP="003F35B6">
      <w:pPr>
        <w:adjustRightInd w:val="0"/>
        <w:snapToGrid w:val="0"/>
        <w:spacing w:beforeLines="30" w:afterLines="30" w:line="200" w:lineRule="exact"/>
        <w:ind w:firstLine="480"/>
      </w:pPr>
      <w:r w:rsidRPr="00D90B04">
        <w:t>else {</w:t>
      </w:r>
    </w:p>
    <w:p w:rsidR="00383C79" w:rsidRPr="00D90B04" w:rsidRDefault="00383C79" w:rsidP="003F35B6">
      <w:pPr>
        <w:adjustRightInd w:val="0"/>
        <w:snapToGrid w:val="0"/>
        <w:spacing w:beforeLines="30" w:afterLines="30" w:line="200" w:lineRule="exact"/>
        <w:ind w:firstLine="480"/>
      </w:pPr>
      <w:r w:rsidRPr="00D90B04">
        <w:t>return p4(n-1) + 2;</w:t>
      </w:r>
    </w:p>
    <w:p w:rsidR="00383C79" w:rsidRPr="00D90B04" w:rsidRDefault="00383C79" w:rsidP="003F35B6">
      <w:pPr>
        <w:adjustRightInd w:val="0"/>
        <w:snapToGrid w:val="0"/>
        <w:spacing w:beforeLines="30" w:afterLines="30" w:line="200" w:lineRule="exact"/>
      </w:pPr>
      <w:r w:rsidRPr="00D90B04">
        <w:t>} }</w:t>
      </w:r>
    </w:p>
    <w:p w:rsidR="00383C79" w:rsidRDefault="00383C79" w:rsidP="003F35B6">
      <w:pPr>
        <w:adjustRightInd w:val="0"/>
        <w:snapToGrid w:val="0"/>
        <w:spacing w:beforeLines="50" w:afterLines="50"/>
        <w:rPr>
          <w:sz w:val="28"/>
          <w:szCs w:val="28"/>
        </w:rPr>
      </w:pPr>
    </w:p>
    <w:p w:rsidR="00383C79" w:rsidRPr="009E01FE" w:rsidRDefault="00383C79" w:rsidP="003F35B6">
      <w:pPr>
        <w:adjustRightInd w:val="0"/>
        <w:snapToGrid w:val="0"/>
        <w:spacing w:beforeLines="50" w:afterLines="50"/>
        <w:rPr>
          <w:sz w:val="28"/>
          <w:szCs w:val="28"/>
        </w:rPr>
      </w:pPr>
    </w:p>
    <w:p w:rsidR="00383C79" w:rsidRDefault="00383C79" w:rsidP="003F35B6">
      <w:pPr>
        <w:adjustRightInd w:val="0"/>
        <w:snapToGrid w:val="0"/>
        <w:spacing w:beforeLines="50" w:afterLines="50"/>
        <w:rPr>
          <w:sz w:val="28"/>
          <w:szCs w:val="28"/>
        </w:rPr>
      </w:pPr>
    </w:p>
    <w:p w:rsidR="00F87DF7" w:rsidRPr="009E01FE" w:rsidRDefault="00F87DF7" w:rsidP="003F35B6">
      <w:pPr>
        <w:adjustRightInd w:val="0"/>
        <w:snapToGrid w:val="0"/>
        <w:spacing w:beforeLines="50" w:afterLines="50"/>
        <w:rPr>
          <w:sz w:val="28"/>
          <w:szCs w:val="28"/>
        </w:rPr>
      </w:pPr>
    </w:p>
    <w:p w:rsidR="00383C79" w:rsidRPr="009E01FE" w:rsidRDefault="00383C79" w:rsidP="003F35B6">
      <w:pPr>
        <w:pStyle w:val="a6"/>
        <w:numPr>
          <w:ilvl w:val="0"/>
          <w:numId w:val="15"/>
        </w:numPr>
        <w:adjustRightInd w:val="0"/>
        <w:snapToGrid w:val="0"/>
        <w:spacing w:beforeLines="50" w:afterLines="50"/>
        <w:ind w:leftChars="0"/>
        <w:jc w:val="both"/>
        <w:rPr>
          <w:rFonts w:ascii="Times New Roman" w:hAnsi="Times New Roman"/>
          <w:sz w:val="28"/>
          <w:szCs w:val="28"/>
        </w:rPr>
      </w:pPr>
      <w:r w:rsidRPr="009E01FE">
        <w:rPr>
          <w:rFonts w:ascii="Times New Roman" w:hAnsi="Times New Roman"/>
          <w:sz w:val="28"/>
          <w:szCs w:val="28"/>
        </w:rPr>
        <w:t xml:space="preserve">When we use Kruskal's algorithm to solve the minimum spanning tree problem, an edge is added if it does not create a cycle. We use </w:t>
      </w:r>
      <w:r w:rsidRPr="009E01FE">
        <w:rPr>
          <w:rFonts w:ascii="Times New Roman" w:hAnsi="Times New Roman"/>
          <w:b/>
          <w:sz w:val="28"/>
          <w:szCs w:val="28"/>
        </w:rPr>
        <w:t>disjoint sets</w:t>
      </w:r>
      <w:r w:rsidRPr="009E01FE">
        <w:rPr>
          <w:rFonts w:ascii="Times New Roman" w:hAnsi="Times New Roman"/>
          <w:sz w:val="28"/>
          <w:szCs w:val="28"/>
        </w:rPr>
        <w:t xml:space="preserve"> data structure to d</w:t>
      </w:r>
      <w:r w:rsidRPr="009E01FE">
        <w:rPr>
          <w:rFonts w:ascii="Times New Roman" w:hAnsi="Times New Roman"/>
          <w:sz w:val="28"/>
          <w:szCs w:val="28"/>
        </w:rPr>
        <w:t>e</w:t>
      </w:r>
      <w:r w:rsidRPr="009E01FE">
        <w:rPr>
          <w:rFonts w:ascii="Times New Roman" w:hAnsi="Times New Roman"/>
          <w:sz w:val="28"/>
          <w:szCs w:val="28"/>
        </w:rPr>
        <w:t xml:space="preserve">termine whether two vertices below to a same set. In disjoint sets, the uptrees are used to represent sets in the union-find algorithm. And, uptrees can be stored in two </w:t>
      </w:r>
      <w:r w:rsidRPr="009E01FE">
        <w:rPr>
          <w:rFonts w:ascii="Times New Roman" w:hAnsi="Times New Roman"/>
          <w:i/>
          <w:sz w:val="28"/>
          <w:szCs w:val="28"/>
        </w:rPr>
        <w:t>n</w:t>
      </w:r>
      <w:r w:rsidRPr="009E01FE">
        <w:rPr>
          <w:rFonts w:ascii="Times New Roman" w:hAnsi="Times New Roman"/>
          <w:sz w:val="28"/>
          <w:szCs w:val="28"/>
        </w:rPr>
        <w:t xml:space="preserve">-element arrays, where </w:t>
      </w:r>
      <w:r w:rsidRPr="009E01FE">
        <w:rPr>
          <w:rFonts w:ascii="Times New Roman" w:hAnsi="Times New Roman"/>
          <w:i/>
          <w:sz w:val="28"/>
          <w:szCs w:val="28"/>
        </w:rPr>
        <w:t>n</w:t>
      </w:r>
      <w:r w:rsidRPr="009E01FE">
        <w:rPr>
          <w:rFonts w:ascii="Times New Roman" w:hAnsi="Times New Roman"/>
          <w:sz w:val="28"/>
          <w:szCs w:val="28"/>
        </w:rPr>
        <w:t xml:space="preserve"> is the number of items. The </w:t>
      </w:r>
      <w:r w:rsidRPr="009E01FE">
        <w:rPr>
          <w:rFonts w:ascii="Times New Roman" w:hAnsi="Times New Roman"/>
          <w:b/>
          <w:sz w:val="28"/>
          <w:szCs w:val="28"/>
        </w:rPr>
        <w:t>up</w:t>
      </w:r>
      <w:r w:rsidRPr="009E01FE">
        <w:rPr>
          <w:rFonts w:ascii="Times New Roman" w:hAnsi="Times New Roman"/>
          <w:sz w:val="28"/>
          <w:szCs w:val="28"/>
        </w:rPr>
        <w:t xml:space="preserve"> array stores the parent of each node. The </w:t>
      </w:r>
      <w:r w:rsidRPr="009E01FE">
        <w:rPr>
          <w:rFonts w:ascii="Times New Roman" w:hAnsi="Times New Roman"/>
          <w:b/>
          <w:sz w:val="28"/>
          <w:szCs w:val="28"/>
        </w:rPr>
        <w:t>weight</w:t>
      </w:r>
      <w:r w:rsidRPr="009E01FE">
        <w:rPr>
          <w:rFonts w:ascii="Times New Roman" w:hAnsi="Times New Roman"/>
          <w:sz w:val="28"/>
          <w:szCs w:val="28"/>
        </w:rPr>
        <w:t xml:space="preserve"> array stores the number of items in a set if the node is the root of a set. The weight array is ignored in this problem.</w:t>
      </w:r>
      <w:r w:rsidR="00F87DF7" w:rsidRPr="00F87DF7">
        <w:rPr>
          <w:rFonts w:ascii="Times New Roman" w:hAnsi="Times New Roman"/>
          <w:sz w:val="28"/>
          <w:szCs w:val="28"/>
        </w:rPr>
        <w:t xml:space="preserve"> </w:t>
      </w:r>
      <w:r w:rsidR="00F87DF7" w:rsidRPr="009E01FE">
        <w:rPr>
          <w:rFonts w:ascii="Times New Roman" w:hAnsi="Times New Roman"/>
          <w:sz w:val="28"/>
          <w:szCs w:val="28"/>
        </w:rPr>
        <w:t>(</w:t>
      </w:r>
      <w:r w:rsidR="00F87DF7">
        <w:rPr>
          <w:rFonts w:ascii="Times New Roman" w:hAnsi="Times New Roman"/>
          <w:sz w:val="28"/>
          <w:szCs w:val="28"/>
        </w:rPr>
        <w:t>2</w:t>
      </w:r>
      <w:r w:rsidR="00F87DF7" w:rsidRPr="009E01FE">
        <w:rPr>
          <w:rFonts w:ascii="Times New Roman" w:hAnsi="Times New Roman"/>
          <w:sz w:val="28"/>
          <w:szCs w:val="28"/>
        </w:rPr>
        <w:t>0%)</w:t>
      </w:r>
    </w:p>
    <w:tbl>
      <w:tblPr>
        <w:tblStyle w:val="a8"/>
        <w:tblW w:w="0" w:type="auto"/>
        <w:tblInd w:w="534" w:type="dxa"/>
        <w:tblLook w:val="04A0"/>
      </w:tblPr>
      <w:tblGrid>
        <w:gridCol w:w="1079"/>
        <w:gridCol w:w="953"/>
        <w:gridCol w:w="954"/>
        <w:gridCol w:w="953"/>
        <w:gridCol w:w="954"/>
        <w:gridCol w:w="953"/>
        <w:gridCol w:w="954"/>
        <w:gridCol w:w="953"/>
        <w:gridCol w:w="954"/>
        <w:gridCol w:w="954"/>
      </w:tblGrid>
      <w:tr w:rsidR="00383C79" w:rsidRPr="009E01FE" w:rsidTr="00F87DF7">
        <w:tc>
          <w:tcPr>
            <w:tcW w:w="1079" w:type="dxa"/>
          </w:tcPr>
          <w:p w:rsidR="00383C79" w:rsidRPr="009E01FE" w:rsidRDefault="00383C79" w:rsidP="003F35B6">
            <w:pPr>
              <w:pStyle w:val="a6"/>
              <w:adjustRightInd w:val="0"/>
              <w:snapToGrid w:val="0"/>
              <w:spacing w:beforeLines="50" w:afterLines="50"/>
              <w:ind w:leftChars="0"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53" w:type="dxa"/>
          </w:tcPr>
          <w:p w:rsidR="00383C79" w:rsidRPr="009E01FE" w:rsidRDefault="00383C79" w:rsidP="003F35B6">
            <w:pPr>
              <w:pStyle w:val="a6"/>
              <w:adjustRightInd w:val="0"/>
              <w:snapToGrid w:val="0"/>
              <w:spacing w:beforeLines="50" w:afterLines="50"/>
              <w:ind w:leftChars="0" w:left="0"/>
              <w:rPr>
                <w:rFonts w:ascii="Times New Roman" w:hAnsi="Times New Roman"/>
                <w:sz w:val="28"/>
                <w:szCs w:val="28"/>
              </w:rPr>
            </w:pPr>
            <w:r w:rsidRPr="009E01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54" w:type="dxa"/>
          </w:tcPr>
          <w:p w:rsidR="00383C79" w:rsidRPr="009E01FE" w:rsidRDefault="00383C79" w:rsidP="003F35B6">
            <w:pPr>
              <w:pStyle w:val="a6"/>
              <w:adjustRightInd w:val="0"/>
              <w:snapToGrid w:val="0"/>
              <w:spacing w:beforeLines="50" w:afterLines="50"/>
              <w:ind w:leftChars="0" w:left="0"/>
              <w:rPr>
                <w:rFonts w:ascii="Times New Roman" w:hAnsi="Times New Roman"/>
                <w:sz w:val="28"/>
                <w:szCs w:val="28"/>
              </w:rPr>
            </w:pPr>
            <w:r w:rsidRPr="009E01F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53" w:type="dxa"/>
          </w:tcPr>
          <w:p w:rsidR="00383C79" w:rsidRPr="009E01FE" w:rsidRDefault="00383C79" w:rsidP="003F35B6">
            <w:pPr>
              <w:pStyle w:val="a6"/>
              <w:adjustRightInd w:val="0"/>
              <w:snapToGrid w:val="0"/>
              <w:spacing w:beforeLines="50" w:afterLines="50"/>
              <w:ind w:leftChars="0" w:left="0"/>
              <w:rPr>
                <w:rFonts w:ascii="Times New Roman" w:hAnsi="Times New Roman"/>
                <w:sz w:val="28"/>
                <w:szCs w:val="28"/>
              </w:rPr>
            </w:pPr>
            <w:r w:rsidRPr="009E01F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54" w:type="dxa"/>
          </w:tcPr>
          <w:p w:rsidR="00383C79" w:rsidRPr="009E01FE" w:rsidRDefault="00383C79" w:rsidP="003F35B6">
            <w:pPr>
              <w:pStyle w:val="a6"/>
              <w:adjustRightInd w:val="0"/>
              <w:snapToGrid w:val="0"/>
              <w:spacing w:beforeLines="50" w:afterLines="50"/>
              <w:ind w:leftChars="0" w:left="0"/>
              <w:rPr>
                <w:rFonts w:ascii="Times New Roman" w:hAnsi="Times New Roman"/>
                <w:sz w:val="28"/>
                <w:szCs w:val="28"/>
              </w:rPr>
            </w:pPr>
            <w:r w:rsidRPr="009E01F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53" w:type="dxa"/>
          </w:tcPr>
          <w:p w:rsidR="00383C79" w:rsidRPr="009E01FE" w:rsidRDefault="00383C79" w:rsidP="003F35B6">
            <w:pPr>
              <w:pStyle w:val="a6"/>
              <w:adjustRightInd w:val="0"/>
              <w:snapToGrid w:val="0"/>
              <w:spacing w:beforeLines="50" w:afterLines="50"/>
              <w:ind w:leftChars="0" w:left="0"/>
              <w:rPr>
                <w:rFonts w:ascii="Times New Roman" w:hAnsi="Times New Roman"/>
                <w:sz w:val="28"/>
                <w:szCs w:val="28"/>
              </w:rPr>
            </w:pPr>
            <w:r w:rsidRPr="009E01F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54" w:type="dxa"/>
          </w:tcPr>
          <w:p w:rsidR="00383C79" w:rsidRPr="009E01FE" w:rsidRDefault="00383C79" w:rsidP="003F35B6">
            <w:pPr>
              <w:pStyle w:val="a6"/>
              <w:adjustRightInd w:val="0"/>
              <w:snapToGrid w:val="0"/>
              <w:spacing w:beforeLines="50" w:afterLines="50"/>
              <w:ind w:leftChars="0" w:left="0"/>
              <w:rPr>
                <w:rFonts w:ascii="Times New Roman" w:hAnsi="Times New Roman"/>
                <w:sz w:val="28"/>
                <w:szCs w:val="28"/>
              </w:rPr>
            </w:pPr>
            <w:r w:rsidRPr="009E01F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53" w:type="dxa"/>
          </w:tcPr>
          <w:p w:rsidR="00383C79" w:rsidRPr="009E01FE" w:rsidRDefault="00383C79" w:rsidP="003F35B6">
            <w:pPr>
              <w:pStyle w:val="a6"/>
              <w:adjustRightInd w:val="0"/>
              <w:snapToGrid w:val="0"/>
              <w:spacing w:beforeLines="50" w:afterLines="50"/>
              <w:ind w:leftChars="0" w:left="0"/>
              <w:rPr>
                <w:rFonts w:ascii="Times New Roman" w:hAnsi="Times New Roman"/>
                <w:sz w:val="28"/>
                <w:szCs w:val="28"/>
              </w:rPr>
            </w:pPr>
            <w:r w:rsidRPr="009E01F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54" w:type="dxa"/>
          </w:tcPr>
          <w:p w:rsidR="00383C79" w:rsidRPr="009E01FE" w:rsidRDefault="00383C79" w:rsidP="003F35B6">
            <w:pPr>
              <w:pStyle w:val="a6"/>
              <w:adjustRightInd w:val="0"/>
              <w:snapToGrid w:val="0"/>
              <w:spacing w:beforeLines="50" w:afterLines="50"/>
              <w:ind w:leftChars="0" w:left="0"/>
              <w:rPr>
                <w:rFonts w:ascii="Times New Roman" w:hAnsi="Times New Roman"/>
                <w:sz w:val="28"/>
                <w:szCs w:val="28"/>
              </w:rPr>
            </w:pPr>
            <w:r w:rsidRPr="009E01FE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54" w:type="dxa"/>
          </w:tcPr>
          <w:p w:rsidR="00383C79" w:rsidRPr="009E01FE" w:rsidRDefault="00383C79" w:rsidP="003F35B6">
            <w:pPr>
              <w:pStyle w:val="a6"/>
              <w:adjustRightInd w:val="0"/>
              <w:snapToGrid w:val="0"/>
              <w:spacing w:beforeLines="50" w:afterLines="50"/>
              <w:ind w:leftChars="0" w:left="0"/>
              <w:rPr>
                <w:rFonts w:ascii="Times New Roman" w:hAnsi="Times New Roman"/>
                <w:sz w:val="28"/>
                <w:szCs w:val="28"/>
              </w:rPr>
            </w:pPr>
            <w:r w:rsidRPr="009E01FE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383C79" w:rsidRPr="009E01FE" w:rsidTr="00F87DF7">
        <w:tc>
          <w:tcPr>
            <w:tcW w:w="1079" w:type="dxa"/>
          </w:tcPr>
          <w:p w:rsidR="00383C79" w:rsidRPr="009E01FE" w:rsidRDefault="00383C79" w:rsidP="003F35B6">
            <w:pPr>
              <w:pStyle w:val="a6"/>
              <w:adjustRightInd w:val="0"/>
              <w:snapToGrid w:val="0"/>
              <w:spacing w:beforeLines="50" w:afterLines="50"/>
              <w:ind w:leftChars="0" w:left="0"/>
              <w:rPr>
                <w:rFonts w:ascii="Times New Roman" w:hAnsi="Times New Roman"/>
                <w:sz w:val="28"/>
                <w:szCs w:val="28"/>
              </w:rPr>
            </w:pPr>
            <w:r w:rsidRPr="009E01FE">
              <w:rPr>
                <w:rFonts w:ascii="Times New Roman" w:hAnsi="Times New Roman"/>
                <w:sz w:val="28"/>
                <w:szCs w:val="28"/>
              </w:rPr>
              <w:t>up</w:t>
            </w:r>
          </w:p>
        </w:tc>
        <w:tc>
          <w:tcPr>
            <w:tcW w:w="953" w:type="dxa"/>
          </w:tcPr>
          <w:p w:rsidR="00383C79" w:rsidRPr="009E01FE" w:rsidRDefault="00383C79" w:rsidP="003F35B6">
            <w:pPr>
              <w:pStyle w:val="a6"/>
              <w:adjustRightInd w:val="0"/>
              <w:snapToGrid w:val="0"/>
              <w:spacing w:beforeLines="50" w:afterLines="50"/>
              <w:ind w:leftChars="0" w:left="0"/>
              <w:rPr>
                <w:rFonts w:ascii="Times New Roman" w:hAnsi="Times New Roman"/>
                <w:sz w:val="28"/>
                <w:szCs w:val="28"/>
              </w:rPr>
            </w:pPr>
            <w:r w:rsidRPr="009E01F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54" w:type="dxa"/>
          </w:tcPr>
          <w:p w:rsidR="00383C79" w:rsidRPr="009E01FE" w:rsidRDefault="00383C79" w:rsidP="003F35B6">
            <w:pPr>
              <w:pStyle w:val="a6"/>
              <w:adjustRightInd w:val="0"/>
              <w:snapToGrid w:val="0"/>
              <w:spacing w:beforeLines="50" w:afterLines="50"/>
              <w:ind w:leftChars="0" w:left="0"/>
              <w:rPr>
                <w:rFonts w:ascii="Times New Roman" w:hAnsi="Times New Roman"/>
                <w:sz w:val="28"/>
                <w:szCs w:val="28"/>
              </w:rPr>
            </w:pPr>
            <w:r w:rsidRPr="009E01F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53" w:type="dxa"/>
          </w:tcPr>
          <w:p w:rsidR="00383C79" w:rsidRPr="009E01FE" w:rsidRDefault="00383C79" w:rsidP="003F35B6">
            <w:pPr>
              <w:pStyle w:val="a6"/>
              <w:adjustRightInd w:val="0"/>
              <w:snapToGrid w:val="0"/>
              <w:spacing w:beforeLines="50" w:afterLines="50"/>
              <w:ind w:leftChars="0" w:left="0"/>
              <w:rPr>
                <w:rFonts w:ascii="Times New Roman" w:hAnsi="Times New Roman"/>
                <w:sz w:val="28"/>
                <w:szCs w:val="28"/>
              </w:rPr>
            </w:pPr>
            <w:r w:rsidRPr="009E01FE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954" w:type="dxa"/>
          </w:tcPr>
          <w:p w:rsidR="00383C79" w:rsidRPr="009E01FE" w:rsidRDefault="00383C79" w:rsidP="003F35B6">
            <w:pPr>
              <w:pStyle w:val="a6"/>
              <w:adjustRightInd w:val="0"/>
              <w:snapToGrid w:val="0"/>
              <w:spacing w:beforeLines="50" w:afterLines="50"/>
              <w:ind w:leftChars="0" w:left="0"/>
              <w:rPr>
                <w:rFonts w:ascii="Times New Roman" w:hAnsi="Times New Roman"/>
                <w:sz w:val="28"/>
                <w:szCs w:val="28"/>
              </w:rPr>
            </w:pPr>
            <w:r w:rsidRPr="009E01F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53" w:type="dxa"/>
          </w:tcPr>
          <w:p w:rsidR="00383C79" w:rsidRPr="009E01FE" w:rsidRDefault="00383C79" w:rsidP="003F35B6">
            <w:pPr>
              <w:pStyle w:val="a6"/>
              <w:adjustRightInd w:val="0"/>
              <w:snapToGrid w:val="0"/>
              <w:spacing w:beforeLines="50" w:afterLines="50"/>
              <w:ind w:leftChars="0" w:left="0"/>
              <w:rPr>
                <w:rFonts w:ascii="Times New Roman" w:hAnsi="Times New Roman"/>
                <w:sz w:val="28"/>
                <w:szCs w:val="28"/>
              </w:rPr>
            </w:pPr>
            <w:r w:rsidRPr="009E01FE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54" w:type="dxa"/>
          </w:tcPr>
          <w:p w:rsidR="00383C79" w:rsidRPr="009E01FE" w:rsidRDefault="00383C79" w:rsidP="003F35B6">
            <w:pPr>
              <w:pStyle w:val="a6"/>
              <w:adjustRightInd w:val="0"/>
              <w:snapToGrid w:val="0"/>
              <w:spacing w:beforeLines="50" w:afterLines="50"/>
              <w:ind w:leftChars="0" w:left="0"/>
              <w:rPr>
                <w:rFonts w:ascii="Times New Roman" w:hAnsi="Times New Roman"/>
                <w:sz w:val="28"/>
                <w:szCs w:val="28"/>
              </w:rPr>
            </w:pPr>
            <w:r w:rsidRPr="009E01FE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953" w:type="dxa"/>
          </w:tcPr>
          <w:p w:rsidR="00383C79" w:rsidRPr="009E01FE" w:rsidRDefault="00383C79" w:rsidP="003F35B6">
            <w:pPr>
              <w:pStyle w:val="a6"/>
              <w:adjustRightInd w:val="0"/>
              <w:snapToGrid w:val="0"/>
              <w:spacing w:beforeLines="50" w:afterLines="50"/>
              <w:ind w:leftChars="0" w:left="0"/>
              <w:rPr>
                <w:rFonts w:ascii="Times New Roman" w:hAnsi="Times New Roman"/>
                <w:sz w:val="28"/>
                <w:szCs w:val="28"/>
              </w:rPr>
            </w:pPr>
            <w:r w:rsidRPr="009E01F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54" w:type="dxa"/>
          </w:tcPr>
          <w:p w:rsidR="00383C79" w:rsidRPr="009E01FE" w:rsidRDefault="00383C79" w:rsidP="003F35B6">
            <w:pPr>
              <w:pStyle w:val="a6"/>
              <w:adjustRightInd w:val="0"/>
              <w:snapToGrid w:val="0"/>
              <w:spacing w:beforeLines="50" w:afterLines="50"/>
              <w:ind w:leftChars="0" w:left="0"/>
              <w:rPr>
                <w:rFonts w:ascii="Times New Roman" w:hAnsi="Times New Roman"/>
                <w:sz w:val="28"/>
                <w:szCs w:val="28"/>
              </w:rPr>
            </w:pPr>
            <w:r w:rsidRPr="009E01F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54" w:type="dxa"/>
          </w:tcPr>
          <w:p w:rsidR="00383C79" w:rsidRPr="009E01FE" w:rsidRDefault="00383C79" w:rsidP="003F35B6">
            <w:pPr>
              <w:pStyle w:val="a6"/>
              <w:adjustRightInd w:val="0"/>
              <w:snapToGrid w:val="0"/>
              <w:spacing w:beforeLines="50" w:afterLines="50"/>
              <w:ind w:leftChars="0" w:left="0"/>
              <w:rPr>
                <w:rFonts w:ascii="Times New Roman" w:hAnsi="Times New Roman"/>
                <w:sz w:val="28"/>
                <w:szCs w:val="28"/>
              </w:rPr>
            </w:pPr>
            <w:r w:rsidRPr="009E01FE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</w:tr>
      <w:tr w:rsidR="00383C79" w:rsidRPr="009E01FE" w:rsidTr="00F87DF7">
        <w:tc>
          <w:tcPr>
            <w:tcW w:w="1079" w:type="dxa"/>
          </w:tcPr>
          <w:p w:rsidR="00383C79" w:rsidRPr="009E01FE" w:rsidRDefault="00383C79" w:rsidP="003F35B6">
            <w:pPr>
              <w:pStyle w:val="a6"/>
              <w:adjustRightInd w:val="0"/>
              <w:snapToGrid w:val="0"/>
              <w:spacing w:beforeLines="50" w:afterLines="50"/>
              <w:ind w:leftChars="0" w:left="0"/>
              <w:rPr>
                <w:rFonts w:ascii="Times New Roman" w:hAnsi="Times New Roman"/>
                <w:sz w:val="28"/>
                <w:szCs w:val="28"/>
              </w:rPr>
            </w:pPr>
            <w:r w:rsidRPr="009E01FE">
              <w:rPr>
                <w:rFonts w:ascii="Times New Roman" w:hAnsi="Times New Roman"/>
                <w:sz w:val="28"/>
                <w:szCs w:val="28"/>
              </w:rPr>
              <w:t>weight</w:t>
            </w:r>
          </w:p>
        </w:tc>
        <w:tc>
          <w:tcPr>
            <w:tcW w:w="953" w:type="dxa"/>
          </w:tcPr>
          <w:p w:rsidR="00383C79" w:rsidRPr="009E01FE" w:rsidRDefault="00383C79" w:rsidP="003F35B6">
            <w:pPr>
              <w:pStyle w:val="a6"/>
              <w:adjustRightInd w:val="0"/>
              <w:snapToGrid w:val="0"/>
              <w:spacing w:beforeLines="50" w:afterLines="50"/>
              <w:ind w:leftChars="0"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54" w:type="dxa"/>
          </w:tcPr>
          <w:p w:rsidR="00383C79" w:rsidRPr="009E01FE" w:rsidRDefault="00383C79" w:rsidP="003F35B6">
            <w:pPr>
              <w:pStyle w:val="a6"/>
              <w:adjustRightInd w:val="0"/>
              <w:snapToGrid w:val="0"/>
              <w:spacing w:beforeLines="50" w:afterLines="50"/>
              <w:ind w:leftChars="0"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53" w:type="dxa"/>
          </w:tcPr>
          <w:p w:rsidR="00383C79" w:rsidRPr="009E01FE" w:rsidRDefault="00383C79" w:rsidP="003F35B6">
            <w:pPr>
              <w:pStyle w:val="a6"/>
              <w:adjustRightInd w:val="0"/>
              <w:snapToGrid w:val="0"/>
              <w:spacing w:beforeLines="50" w:afterLines="50"/>
              <w:ind w:leftChars="0"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54" w:type="dxa"/>
          </w:tcPr>
          <w:p w:rsidR="00383C79" w:rsidRPr="009E01FE" w:rsidRDefault="00383C79" w:rsidP="003F35B6">
            <w:pPr>
              <w:pStyle w:val="a6"/>
              <w:adjustRightInd w:val="0"/>
              <w:snapToGrid w:val="0"/>
              <w:spacing w:beforeLines="50" w:afterLines="50"/>
              <w:ind w:leftChars="0"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53" w:type="dxa"/>
          </w:tcPr>
          <w:p w:rsidR="00383C79" w:rsidRPr="009E01FE" w:rsidRDefault="00383C79" w:rsidP="003F35B6">
            <w:pPr>
              <w:pStyle w:val="a6"/>
              <w:adjustRightInd w:val="0"/>
              <w:snapToGrid w:val="0"/>
              <w:spacing w:beforeLines="50" w:afterLines="50"/>
              <w:ind w:leftChars="0"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54" w:type="dxa"/>
          </w:tcPr>
          <w:p w:rsidR="00383C79" w:rsidRPr="009E01FE" w:rsidRDefault="00383C79" w:rsidP="003F35B6">
            <w:pPr>
              <w:pStyle w:val="a6"/>
              <w:adjustRightInd w:val="0"/>
              <w:snapToGrid w:val="0"/>
              <w:spacing w:beforeLines="50" w:afterLines="50"/>
              <w:ind w:leftChars="0"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53" w:type="dxa"/>
          </w:tcPr>
          <w:p w:rsidR="00383C79" w:rsidRPr="009E01FE" w:rsidRDefault="00383C79" w:rsidP="003F35B6">
            <w:pPr>
              <w:pStyle w:val="a6"/>
              <w:adjustRightInd w:val="0"/>
              <w:snapToGrid w:val="0"/>
              <w:spacing w:beforeLines="50" w:afterLines="50"/>
              <w:ind w:leftChars="0"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54" w:type="dxa"/>
          </w:tcPr>
          <w:p w:rsidR="00383C79" w:rsidRPr="009E01FE" w:rsidRDefault="00383C79" w:rsidP="003F35B6">
            <w:pPr>
              <w:pStyle w:val="a6"/>
              <w:adjustRightInd w:val="0"/>
              <w:snapToGrid w:val="0"/>
              <w:spacing w:beforeLines="50" w:afterLines="50"/>
              <w:ind w:leftChars="0"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54" w:type="dxa"/>
          </w:tcPr>
          <w:p w:rsidR="00383C79" w:rsidRPr="009E01FE" w:rsidRDefault="00383C79" w:rsidP="003F35B6">
            <w:pPr>
              <w:pStyle w:val="a6"/>
              <w:adjustRightInd w:val="0"/>
              <w:snapToGrid w:val="0"/>
              <w:spacing w:beforeLines="50" w:afterLines="50"/>
              <w:ind w:leftChars="0"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83C79" w:rsidRPr="009E01FE" w:rsidRDefault="00383C79" w:rsidP="003F35B6">
      <w:pPr>
        <w:pStyle w:val="a6"/>
        <w:numPr>
          <w:ilvl w:val="0"/>
          <w:numId w:val="25"/>
        </w:numPr>
        <w:adjustRightInd w:val="0"/>
        <w:snapToGrid w:val="0"/>
        <w:spacing w:beforeLines="50" w:afterLines="50"/>
        <w:ind w:leftChars="0"/>
        <w:rPr>
          <w:rFonts w:ascii="Times New Roman" w:hAnsi="Times New Roman"/>
          <w:sz w:val="28"/>
          <w:szCs w:val="28"/>
        </w:rPr>
      </w:pPr>
      <w:r w:rsidRPr="009E01FE">
        <w:rPr>
          <w:rFonts w:ascii="Times New Roman" w:hAnsi="Times New Roman"/>
          <w:sz w:val="28"/>
          <w:szCs w:val="28"/>
        </w:rPr>
        <w:t xml:space="preserve">Draw the uptrees represented by the data in the </w:t>
      </w:r>
      <w:r w:rsidRPr="009E01FE">
        <w:rPr>
          <w:rFonts w:ascii="Times New Roman" w:hAnsi="Times New Roman"/>
          <w:b/>
          <w:sz w:val="28"/>
          <w:szCs w:val="28"/>
        </w:rPr>
        <w:t>up</w:t>
      </w:r>
      <w:r w:rsidRPr="009E01FE">
        <w:rPr>
          <w:rFonts w:ascii="Times New Roman" w:hAnsi="Times New Roman"/>
          <w:sz w:val="28"/>
          <w:szCs w:val="28"/>
        </w:rPr>
        <w:t xml:space="preserve"> array in the above table.</w:t>
      </w:r>
    </w:p>
    <w:p w:rsidR="00383C79" w:rsidRPr="009E01FE" w:rsidRDefault="00383C79" w:rsidP="003F35B6">
      <w:pPr>
        <w:pStyle w:val="a6"/>
        <w:numPr>
          <w:ilvl w:val="0"/>
          <w:numId w:val="25"/>
        </w:numPr>
        <w:adjustRightInd w:val="0"/>
        <w:snapToGrid w:val="0"/>
        <w:spacing w:beforeLines="50" w:afterLines="50"/>
        <w:ind w:leftChars="0"/>
        <w:rPr>
          <w:rFonts w:ascii="Times New Roman" w:hAnsi="Times New Roman"/>
          <w:sz w:val="28"/>
          <w:szCs w:val="28"/>
        </w:rPr>
      </w:pPr>
      <w:r w:rsidRPr="009E01FE">
        <w:rPr>
          <w:rFonts w:ascii="Times New Roman" w:hAnsi="Times New Roman"/>
          <w:sz w:val="28"/>
          <w:szCs w:val="28"/>
        </w:rPr>
        <w:t>Draw the uptrees after perform</w:t>
      </w:r>
      <w:r>
        <w:rPr>
          <w:rFonts w:ascii="Times New Roman" w:hAnsi="Times New Roman"/>
          <w:sz w:val="28"/>
          <w:szCs w:val="28"/>
        </w:rPr>
        <w:t>ing</w:t>
      </w:r>
      <w:r w:rsidRPr="009E01FE">
        <w:rPr>
          <w:rFonts w:ascii="Times New Roman" w:hAnsi="Times New Roman"/>
          <w:sz w:val="28"/>
          <w:szCs w:val="28"/>
        </w:rPr>
        <w:t xml:space="preserve"> union(find(2), find(8)) on the above data.</w:t>
      </w:r>
    </w:p>
    <w:p w:rsidR="00383C79" w:rsidRDefault="00383C79" w:rsidP="003F35B6">
      <w:pPr>
        <w:adjustRightInd w:val="0"/>
        <w:snapToGrid w:val="0"/>
        <w:spacing w:beforeLines="50" w:afterLines="50"/>
        <w:rPr>
          <w:sz w:val="28"/>
          <w:szCs w:val="28"/>
        </w:rPr>
      </w:pPr>
    </w:p>
    <w:p w:rsidR="00383C79" w:rsidRPr="009E01FE" w:rsidRDefault="00383C79" w:rsidP="00383C79">
      <w:pPr>
        <w:pStyle w:val="a6"/>
        <w:numPr>
          <w:ilvl w:val="0"/>
          <w:numId w:val="15"/>
        </w:numPr>
        <w:tabs>
          <w:tab w:val="left" w:pos="284"/>
        </w:tabs>
        <w:ind w:leftChars="0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9E01FE">
        <w:rPr>
          <w:rFonts w:ascii="Times New Roman" w:hAnsi="Times New Roman"/>
          <w:sz w:val="28"/>
          <w:szCs w:val="28"/>
        </w:rPr>
        <w:t xml:space="preserve">What is a binary search tree? Explain the reasons that a binary search tree should be balanced with respect to the heights of subtrees. </w:t>
      </w:r>
      <w:r w:rsidR="00F87DF7" w:rsidRPr="009E01FE">
        <w:rPr>
          <w:rFonts w:ascii="Times New Roman" w:hAnsi="Times New Roman"/>
          <w:sz w:val="28"/>
          <w:szCs w:val="28"/>
        </w:rPr>
        <w:t>(20%)</w:t>
      </w:r>
    </w:p>
    <w:p w:rsidR="00383C79" w:rsidRDefault="00383C79" w:rsidP="003F35B6">
      <w:pPr>
        <w:adjustRightInd w:val="0"/>
        <w:snapToGrid w:val="0"/>
        <w:spacing w:beforeLines="50" w:afterLines="50"/>
        <w:rPr>
          <w:sz w:val="28"/>
          <w:szCs w:val="28"/>
        </w:rPr>
      </w:pPr>
    </w:p>
    <w:p w:rsidR="00383C79" w:rsidRPr="009E01FE" w:rsidRDefault="00383C79" w:rsidP="003F35B6">
      <w:pPr>
        <w:pStyle w:val="a6"/>
        <w:numPr>
          <w:ilvl w:val="0"/>
          <w:numId w:val="15"/>
        </w:numPr>
        <w:adjustRightInd w:val="0"/>
        <w:snapToGrid w:val="0"/>
        <w:spacing w:beforeLines="50" w:afterLines="50"/>
        <w:ind w:leftChars="0" w:left="284" w:hanging="284"/>
        <w:rPr>
          <w:rFonts w:ascii="Times New Roman" w:hAnsi="Times New Roman"/>
          <w:sz w:val="28"/>
          <w:szCs w:val="28"/>
        </w:rPr>
      </w:pPr>
      <w:r w:rsidRPr="009E01FE">
        <w:rPr>
          <w:rFonts w:ascii="Times New Roman" w:hAnsi="Times New Roman"/>
          <w:sz w:val="28"/>
          <w:szCs w:val="28"/>
        </w:rPr>
        <w:t xml:space="preserve">A list of </w:t>
      </w:r>
      <w:r w:rsidRPr="009E01FE">
        <w:rPr>
          <w:rFonts w:ascii="Times New Roman" w:hAnsi="Times New Roman"/>
          <w:i/>
          <w:sz w:val="28"/>
          <w:szCs w:val="28"/>
        </w:rPr>
        <w:t>n</w:t>
      </w:r>
      <w:r w:rsidRPr="009E01FE">
        <w:rPr>
          <w:rFonts w:ascii="Times New Roman" w:hAnsi="Times New Roman"/>
          <w:sz w:val="28"/>
          <w:szCs w:val="28"/>
        </w:rPr>
        <w:t xml:space="preserve"> integers may contain duplicate elements of the same value. Give a method that can find all duplicate elements faster than </w:t>
      </w:r>
      <w:r w:rsidRPr="009E01FE">
        <w:rPr>
          <w:rFonts w:ascii="Times New Roman" w:hAnsi="Times New Roman"/>
          <w:i/>
          <w:sz w:val="28"/>
          <w:szCs w:val="28"/>
        </w:rPr>
        <w:t>O</w:t>
      </w:r>
      <w:r w:rsidRPr="009E01FE">
        <w:rPr>
          <w:rFonts w:ascii="Times New Roman" w:hAnsi="Times New Roman"/>
          <w:sz w:val="28"/>
          <w:szCs w:val="28"/>
        </w:rPr>
        <w:t>(</w:t>
      </w:r>
      <w:r w:rsidRPr="009E01FE">
        <w:rPr>
          <w:rFonts w:ascii="Times New Roman" w:hAnsi="Times New Roman"/>
          <w:i/>
          <w:sz w:val="28"/>
          <w:szCs w:val="28"/>
        </w:rPr>
        <w:t>n</w:t>
      </w:r>
      <w:r w:rsidRPr="009E01FE">
        <w:rPr>
          <w:rFonts w:ascii="Times New Roman" w:hAnsi="Times New Roman"/>
          <w:sz w:val="28"/>
          <w:szCs w:val="28"/>
          <w:vertAlign w:val="superscript"/>
        </w:rPr>
        <w:t>2</w:t>
      </w:r>
      <w:r w:rsidRPr="009E01FE">
        <w:rPr>
          <w:rFonts w:ascii="Times New Roman" w:hAnsi="Times New Roman"/>
          <w:sz w:val="28"/>
          <w:szCs w:val="28"/>
        </w:rPr>
        <w:t>). Explain your answer.</w:t>
      </w:r>
      <w:r w:rsidR="00F87DF7" w:rsidRPr="00F87DF7">
        <w:rPr>
          <w:rFonts w:ascii="Times New Roman" w:hAnsi="Times New Roman"/>
          <w:sz w:val="28"/>
          <w:szCs w:val="28"/>
        </w:rPr>
        <w:t xml:space="preserve"> </w:t>
      </w:r>
      <w:r w:rsidR="00F87DF7" w:rsidRPr="009E01FE">
        <w:rPr>
          <w:rFonts w:ascii="Times New Roman" w:hAnsi="Times New Roman"/>
          <w:sz w:val="28"/>
          <w:szCs w:val="28"/>
        </w:rPr>
        <w:t>(20%)</w:t>
      </w:r>
    </w:p>
    <w:p w:rsidR="00383C79" w:rsidRDefault="00383C79" w:rsidP="003F35B6">
      <w:pPr>
        <w:adjustRightInd w:val="0"/>
        <w:snapToGrid w:val="0"/>
        <w:spacing w:beforeLines="50" w:afterLines="50"/>
        <w:rPr>
          <w:sz w:val="28"/>
          <w:szCs w:val="28"/>
        </w:rPr>
      </w:pPr>
    </w:p>
    <w:p w:rsidR="00383C79" w:rsidRPr="00F56BE5" w:rsidRDefault="00383C79" w:rsidP="00383C79">
      <w:pPr>
        <w:pStyle w:val="a6"/>
        <w:numPr>
          <w:ilvl w:val="0"/>
          <w:numId w:val="15"/>
        </w:numPr>
        <w:tabs>
          <w:tab w:val="left" w:pos="284"/>
        </w:tabs>
        <w:ind w:leftChars="0"/>
        <w:rPr>
          <w:rFonts w:ascii="Times New Roman" w:hAnsi="Times New Roman"/>
          <w:sz w:val="28"/>
          <w:szCs w:val="28"/>
        </w:rPr>
      </w:pPr>
      <w:r w:rsidRPr="009E01FE">
        <w:rPr>
          <w:rFonts w:ascii="Times New Roman" w:hAnsi="Times New Roman"/>
          <w:sz w:val="28"/>
          <w:szCs w:val="28"/>
        </w:rPr>
        <w:t>Explain the reasons that quick sort cannot efficiently sort massive amounts of data that do not fit into available main memory. D</w:t>
      </w:r>
      <w:r>
        <w:rPr>
          <w:rFonts w:ascii="Times New Roman" w:hAnsi="Times New Roman"/>
          <w:sz w:val="28"/>
          <w:szCs w:val="28"/>
        </w:rPr>
        <w:t>e</w:t>
      </w:r>
      <w:r w:rsidRPr="009E01FE">
        <w:rPr>
          <w:rFonts w:ascii="Times New Roman" w:hAnsi="Times New Roman"/>
          <w:sz w:val="28"/>
          <w:szCs w:val="28"/>
        </w:rPr>
        <w:t xml:space="preserve">scribe an external sort algorithm that can efficiently sort data in the slower external memory. </w:t>
      </w:r>
      <w:r w:rsidR="00792DBD">
        <w:rPr>
          <w:rFonts w:ascii="Times New Roman" w:hAnsi="Times New Roman"/>
          <w:sz w:val="28"/>
          <w:szCs w:val="28"/>
        </w:rPr>
        <w:t>(1</w:t>
      </w:r>
      <w:r w:rsidR="00792DBD" w:rsidRPr="009E01FE">
        <w:rPr>
          <w:rFonts w:ascii="Times New Roman" w:hAnsi="Times New Roman"/>
          <w:sz w:val="28"/>
          <w:szCs w:val="28"/>
        </w:rPr>
        <w:t>0%)</w:t>
      </w:r>
    </w:p>
    <w:p w:rsidR="00383C79" w:rsidRPr="00383C79" w:rsidRDefault="00383C79" w:rsidP="00F71912">
      <w:pPr>
        <w:jc w:val="both"/>
        <w:rPr>
          <w:rFonts w:eastAsia="標楷體"/>
          <w:sz w:val="28"/>
          <w:szCs w:val="28"/>
        </w:rPr>
      </w:pPr>
    </w:p>
    <w:sectPr w:rsidR="00383C79" w:rsidRPr="00383C79" w:rsidSect="00FB69D7">
      <w:pgSz w:w="23814" w:h="16840" w:orient="landscape" w:code="8"/>
      <w:pgMar w:top="794" w:right="794" w:bottom="794" w:left="1560" w:header="720" w:footer="720" w:gutter="0"/>
      <w:cols w:num="2" w:space="1502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208" w:rsidRDefault="002B1208" w:rsidP="00727A58">
      <w:r>
        <w:separator/>
      </w:r>
    </w:p>
  </w:endnote>
  <w:endnote w:type="continuationSeparator" w:id="1">
    <w:p w:rsidR="002B1208" w:rsidRDefault="002B1208" w:rsidP="00727A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.D·￠Ae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notTrueType/>
    <w:pitch w:val="fixed"/>
    <w:sig w:usb0="00000001" w:usb1="08080000" w:usb2="00000010" w:usb3="00000000" w:csb0="00100000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208" w:rsidRDefault="002B1208" w:rsidP="00727A58">
      <w:r>
        <w:separator/>
      </w:r>
    </w:p>
  </w:footnote>
  <w:footnote w:type="continuationSeparator" w:id="1">
    <w:p w:rsidR="002B1208" w:rsidRDefault="002B1208" w:rsidP="00727A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7512B"/>
    <w:multiLevelType w:val="hybridMultilevel"/>
    <w:tmpl w:val="440CDB8E"/>
    <w:lvl w:ilvl="0" w:tplc="52D044E2">
      <w:start w:val="1"/>
      <w:numFmt w:val="lowerLetter"/>
      <w:lvlText w:val="(%1)"/>
      <w:lvlJc w:val="left"/>
      <w:pPr>
        <w:tabs>
          <w:tab w:val="num" w:pos="1440"/>
        </w:tabs>
        <w:ind w:left="1440" w:hanging="48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7B96FBB"/>
    <w:multiLevelType w:val="hybridMultilevel"/>
    <w:tmpl w:val="03A05C04"/>
    <w:lvl w:ilvl="0" w:tplc="1EA02F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9DB57A3"/>
    <w:multiLevelType w:val="hybridMultilevel"/>
    <w:tmpl w:val="E8B4F476"/>
    <w:lvl w:ilvl="0" w:tplc="2918E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C12C4B"/>
    <w:multiLevelType w:val="hybridMultilevel"/>
    <w:tmpl w:val="C36EFA8A"/>
    <w:lvl w:ilvl="0" w:tplc="6CD822B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8002FF"/>
    <w:multiLevelType w:val="hybridMultilevel"/>
    <w:tmpl w:val="AA5AB512"/>
    <w:lvl w:ilvl="0" w:tplc="4FE4614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5D46D6"/>
    <w:multiLevelType w:val="hybridMultilevel"/>
    <w:tmpl w:val="B916158A"/>
    <w:lvl w:ilvl="0" w:tplc="F086F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59E1A4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95319A6"/>
    <w:multiLevelType w:val="hybridMultilevel"/>
    <w:tmpl w:val="306C27BC"/>
    <w:lvl w:ilvl="0" w:tplc="B642847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2D800BF2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8F80A5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3FA03752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C776897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0C5A3458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A1E0AE4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24B8019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C58E5626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3A3CCA"/>
    <w:multiLevelType w:val="hybridMultilevel"/>
    <w:tmpl w:val="5712A55A"/>
    <w:lvl w:ilvl="0" w:tplc="A486217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新細明體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2A9E2749"/>
    <w:multiLevelType w:val="hybridMultilevel"/>
    <w:tmpl w:val="3334CCE8"/>
    <w:lvl w:ilvl="0" w:tplc="20328F3A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C336655"/>
    <w:multiLevelType w:val="hybridMultilevel"/>
    <w:tmpl w:val="71BE1DE2"/>
    <w:lvl w:ilvl="0" w:tplc="D97E7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56EE436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39921BD"/>
    <w:multiLevelType w:val="hybridMultilevel"/>
    <w:tmpl w:val="2C7283C6"/>
    <w:lvl w:ilvl="0" w:tplc="1B90A8DA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4915ED2"/>
    <w:multiLevelType w:val="hybridMultilevel"/>
    <w:tmpl w:val="E3E689B4"/>
    <w:lvl w:ilvl="0" w:tplc="8F0C5E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0901052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default"/>
        <w:i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3C7C2AD9"/>
    <w:multiLevelType w:val="hybridMultilevel"/>
    <w:tmpl w:val="72B8994A"/>
    <w:lvl w:ilvl="0" w:tplc="B2C01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3F0D29F4"/>
    <w:multiLevelType w:val="hybridMultilevel"/>
    <w:tmpl w:val="4D8A0630"/>
    <w:lvl w:ilvl="0" w:tplc="DF22A1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4B9895CE">
      <w:start w:val="4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5D2BA96">
      <w:start w:val="1"/>
      <w:numFmt w:val="decimal"/>
      <w:lvlText w:val="(%3)"/>
      <w:lvlJc w:val="right"/>
      <w:pPr>
        <w:tabs>
          <w:tab w:val="num" w:pos="1440"/>
        </w:tabs>
        <w:ind w:left="1440" w:hanging="480"/>
      </w:pPr>
      <w:rPr>
        <w:rFonts w:hint="eastAsia"/>
      </w:rPr>
    </w:lvl>
    <w:lvl w:ilvl="3" w:tplc="17D23D56">
      <w:start w:val="4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ascii="Times New Roman" w:eastAsia="新細明體" w:hAnsi="Times New Roman" w:hint="default"/>
        <w:b w:val="0"/>
        <w:i w:val="0"/>
        <w:sz w:val="24"/>
        <w:szCs w:val="24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19778BA"/>
    <w:multiLevelType w:val="hybridMultilevel"/>
    <w:tmpl w:val="23B6553E"/>
    <w:lvl w:ilvl="0" w:tplc="80581CB4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6D93728"/>
    <w:multiLevelType w:val="hybridMultilevel"/>
    <w:tmpl w:val="33A4765E"/>
    <w:lvl w:ilvl="0" w:tplc="CC2E9D0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ascii="Times New Roman" w:eastAsia="新細明體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E4E4F2E"/>
    <w:multiLevelType w:val="multilevel"/>
    <w:tmpl w:val="B76C38C6"/>
    <w:lvl w:ilvl="0">
      <w:start w:val="1"/>
      <w:numFmt w:val="ideographLegalTraditional"/>
      <w:pStyle w:val="a"/>
      <w:lvlText w:val="%1、"/>
      <w:lvlJc w:val="left"/>
      <w:pPr>
        <w:tabs>
          <w:tab w:val="num" w:pos="560"/>
        </w:tabs>
        <w:ind w:left="560" w:hanging="340"/>
      </w:pPr>
      <w:rPr>
        <w:rFonts w:hint="eastAsia"/>
      </w:rPr>
    </w:lvl>
    <w:lvl w:ilvl="1">
      <w:start w:val="1"/>
      <w:numFmt w:val="ideographDigital"/>
      <w:pStyle w:val="a0"/>
      <w:lvlText w:val="%2、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1"/>
      <w:lvlText w:val="%3."/>
      <w:lvlJc w:val="left"/>
      <w:pPr>
        <w:tabs>
          <w:tab w:val="num" w:pos="1014"/>
        </w:tabs>
        <w:ind w:left="1014" w:hanging="334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660"/>
        </w:tabs>
        <w:ind w:left="166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020"/>
        </w:tabs>
        <w:ind w:left="202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380"/>
        </w:tabs>
        <w:ind w:left="238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740"/>
        </w:tabs>
        <w:ind w:left="27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100"/>
        </w:tabs>
        <w:ind w:left="310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460"/>
        </w:tabs>
        <w:ind w:left="3460" w:hanging="360"/>
      </w:pPr>
      <w:rPr>
        <w:rFonts w:hint="eastAsia"/>
      </w:rPr>
    </w:lvl>
  </w:abstractNum>
  <w:abstractNum w:abstractNumId="17">
    <w:nsid w:val="51706D3E"/>
    <w:multiLevelType w:val="hybridMultilevel"/>
    <w:tmpl w:val="CCB4A004"/>
    <w:lvl w:ilvl="0" w:tplc="91F619D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CD3ACBA0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3492537"/>
    <w:multiLevelType w:val="hybridMultilevel"/>
    <w:tmpl w:val="E2125674"/>
    <w:lvl w:ilvl="0" w:tplc="CC267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87E6DF0"/>
    <w:multiLevelType w:val="multilevel"/>
    <w:tmpl w:val="4FA0062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新細明體" w:hAnsi="Times New Roman" w:hint="default"/>
        <w:b w:val="0"/>
        <w:i w:val="0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6C862478"/>
    <w:multiLevelType w:val="hybridMultilevel"/>
    <w:tmpl w:val="3548889A"/>
    <w:lvl w:ilvl="0" w:tplc="FD068C72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60808DF0">
      <w:start w:val="1"/>
      <w:numFmt w:val="lowerLetter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DEE7FF0"/>
    <w:multiLevelType w:val="hybridMultilevel"/>
    <w:tmpl w:val="5A6412E0"/>
    <w:lvl w:ilvl="0" w:tplc="603096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CD3ACBA0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60309694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74832028"/>
    <w:multiLevelType w:val="hybridMultilevel"/>
    <w:tmpl w:val="52367CE0"/>
    <w:lvl w:ilvl="0" w:tplc="754A2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48A2C84"/>
    <w:multiLevelType w:val="hybridMultilevel"/>
    <w:tmpl w:val="B6AA15C6"/>
    <w:lvl w:ilvl="0" w:tplc="80442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F181341"/>
    <w:multiLevelType w:val="hybridMultilevel"/>
    <w:tmpl w:val="9980553E"/>
    <w:lvl w:ilvl="0" w:tplc="F5126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6"/>
  </w:num>
  <w:num w:numId="2">
    <w:abstractNumId w:val="7"/>
  </w:num>
  <w:num w:numId="3">
    <w:abstractNumId w:val="13"/>
  </w:num>
  <w:num w:numId="4">
    <w:abstractNumId w:val="15"/>
  </w:num>
  <w:num w:numId="5">
    <w:abstractNumId w:val="19"/>
  </w:num>
  <w:num w:numId="6">
    <w:abstractNumId w:val="18"/>
  </w:num>
  <w:num w:numId="7">
    <w:abstractNumId w:val="22"/>
  </w:num>
  <w:num w:numId="8">
    <w:abstractNumId w:val="4"/>
  </w:num>
  <w:num w:numId="9">
    <w:abstractNumId w:val="23"/>
  </w:num>
  <w:num w:numId="10">
    <w:abstractNumId w:val="24"/>
  </w:num>
  <w:num w:numId="11">
    <w:abstractNumId w:val="12"/>
  </w:num>
  <w:num w:numId="12">
    <w:abstractNumId w:val="14"/>
  </w:num>
  <w:num w:numId="13">
    <w:abstractNumId w:val="8"/>
  </w:num>
  <w:num w:numId="14">
    <w:abstractNumId w:val="20"/>
  </w:num>
  <w:num w:numId="15">
    <w:abstractNumId w:val="2"/>
  </w:num>
  <w:num w:numId="16">
    <w:abstractNumId w:val="21"/>
  </w:num>
  <w:num w:numId="17">
    <w:abstractNumId w:val="17"/>
  </w:num>
  <w:num w:numId="18">
    <w:abstractNumId w:val="10"/>
  </w:num>
  <w:num w:numId="19">
    <w:abstractNumId w:val="3"/>
  </w:num>
  <w:num w:numId="20">
    <w:abstractNumId w:val="9"/>
  </w:num>
  <w:num w:numId="21">
    <w:abstractNumId w:val="5"/>
  </w:num>
  <w:num w:numId="22">
    <w:abstractNumId w:val="11"/>
  </w:num>
  <w:num w:numId="23">
    <w:abstractNumId w:val="0"/>
  </w:num>
  <w:num w:numId="24">
    <w:abstractNumId w:val="6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attachedTemplate r:id="rId1"/>
  <w:stylePaneFormatFilter w:val="3001"/>
  <w:defaultTabStop w:val="480"/>
  <w:autoHyphenation/>
  <w:hyphenationZone w:val="357"/>
  <w:displayHorizontalDrawingGridEvery w:val="0"/>
  <w:displayVerticalDrawingGridEvery w:val="2"/>
  <w:characterSpacingControl w:val="compressPunctuation"/>
  <w:hdrShapeDefaults>
    <o:shapedefaults v:ext="edit" spidmax="21506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3C3D"/>
    <w:rsid w:val="00001BA9"/>
    <w:rsid w:val="00002FE9"/>
    <w:rsid w:val="00004A1E"/>
    <w:rsid w:val="000064E1"/>
    <w:rsid w:val="00006882"/>
    <w:rsid w:val="0001077D"/>
    <w:rsid w:val="00011BEA"/>
    <w:rsid w:val="00011E59"/>
    <w:rsid w:val="00011FB6"/>
    <w:rsid w:val="000205EE"/>
    <w:rsid w:val="00021E9F"/>
    <w:rsid w:val="00024648"/>
    <w:rsid w:val="00030181"/>
    <w:rsid w:val="0003091D"/>
    <w:rsid w:val="000353D2"/>
    <w:rsid w:val="00035FD0"/>
    <w:rsid w:val="0004165F"/>
    <w:rsid w:val="000429AF"/>
    <w:rsid w:val="00051FD2"/>
    <w:rsid w:val="000576B1"/>
    <w:rsid w:val="000601D4"/>
    <w:rsid w:val="0006136A"/>
    <w:rsid w:val="0006516F"/>
    <w:rsid w:val="000654BB"/>
    <w:rsid w:val="00071548"/>
    <w:rsid w:val="00077756"/>
    <w:rsid w:val="00081FD0"/>
    <w:rsid w:val="000912F9"/>
    <w:rsid w:val="00095F1A"/>
    <w:rsid w:val="0009730D"/>
    <w:rsid w:val="000A7B2A"/>
    <w:rsid w:val="000B6A86"/>
    <w:rsid w:val="000D4238"/>
    <w:rsid w:val="000D7D43"/>
    <w:rsid w:val="000E21F3"/>
    <w:rsid w:val="000E2936"/>
    <w:rsid w:val="000E5907"/>
    <w:rsid w:val="000E7BD8"/>
    <w:rsid w:val="000F149D"/>
    <w:rsid w:val="000F1744"/>
    <w:rsid w:val="000F4580"/>
    <w:rsid w:val="001063CC"/>
    <w:rsid w:val="00110099"/>
    <w:rsid w:val="0011040A"/>
    <w:rsid w:val="001201BC"/>
    <w:rsid w:val="0012771C"/>
    <w:rsid w:val="001336F4"/>
    <w:rsid w:val="0013596D"/>
    <w:rsid w:val="00135E72"/>
    <w:rsid w:val="00136C40"/>
    <w:rsid w:val="00143274"/>
    <w:rsid w:val="00143CF7"/>
    <w:rsid w:val="00143D6E"/>
    <w:rsid w:val="0014425B"/>
    <w:rsid w:val="0014765F"/>
    <w:rsid w:val="001513F9"/>
    <w:rsid w:val="0015309C"/>
    <w:rsid w:val="00155CFF"/>
    <w:rsid w:val="00156394"/>
    <w:rsid w:val="001567D1"/>
    <w:rsid w:val="00163247"/>
    <w:rsid w:val="00166EF8"/>
    <w:rsid w:val="001672F0"/>
    <w:rsid w:val="00171CF9"/>
    <w:rsid w:val="00177641"/>
    <w:rsid w:val="001817B1"/>
    <w:rsid w:val="001827EF"/>
    <w:rsid w:val="0018406D"/>
    <w:rsid w:val="001847F6"/>
    <w:rsid w:val="00190591"/>
    <w:rsid w:val="0019278B"/>
    <w:rsid w:val="00194878"/>
    <w:rsid w:val="001A26F3"/>
    <w:rsid w:val="001B1373"/>
    <w:rsid w:val="001C03B9"/>
    <w:rsid w:val="001C419A"/>
    <w:rsid w:val="001C7DD0"/>
    <w:rsid w:val="001D1C23"/>
    <w:rsid w:val="001D5D4B"/>
    <w:rsid w:val="001E37B7"/>
    <w:rsid w:val="001E4EF1"/>
    <w:rsid w:val="001F15D3"/>
    <w:rsid w:val="001F2F8F"/>
    <w:rsid w:val="001F3660"/>
    <w:rsid w:val="001F3A09"/>
    <w:rsid w:val="001F6A0A"/>
    <w:rsid w:val="0021166A"/>
    <w:rsid w:val="0021509D"/>
    <w:rsid w:val="002230DA"/>
    <w:rsid w:val="002254BA"/>
    <w:rsid w:val="002264BB"/>
    <w:rsid w:val="00227871"/>
    <w:rsid w:val="00230A7F"/>
    <w:rsid w:val="00233986"/>
    <w:rsid w:val="00234FC6"/>
    <w:rsid w:val="00240AEB"/>
    <w:rsid w:val="00246B19"/>
    <w:rsid w:val="00252414"/>
    <w:rsid w:val="0025355C"/>
    <w:rsid w:val="00255692"/>
    <w:rsid w:val="0026301F"/>
    <w:rsid w:val="002643E7"/>
    <w:rsid w:val="002649F6"/>
    <w:rsid w:val="002700C0"/>
    <w:rsid w:val="002727A3"/>
    <w:rsid w:val="00283CFC"/>
    <w:rsid w:val="002848FF"/>
    <w:rsid w:val="002859F5"/>
    <w:rsid w:val="00285B9B"/>
    <w:rsid w:val="00290D1D"/>
    <w:rsid w:val="002969BB"/>
    <w:rsid w:val="002975A1"/>
    <w:rsid w:val="002A1EF9"/>
    <w:rsid w:val="002A258B"/>
    <w:rsid w:val="002A68D8"/>
    <w:rsid w:val="002A6CF2"/>
    <w:rsid w:val="002B1208"/>
    <w:rsid w:val="002B2D5B"/>
    <w:rsid w:val="002B5C32"/>
    <w:rsid w:val="002B63A8"/>
    <w:rsid w:val="002B7AEB"/>
    <w:rsid w:val="002C2A9C"/>
    <w:rsid w:val="002C4902"/>
    <w:rsid w:val="002C54AC"/>
    <w:rsid w:val="002C70A5"/>
    <w:rsid w:val="002C76BC"/>
    <w:rsid w:val="002E1D61"/>
    <w:rsid w:val="002E4C4C"/>
    <w:rsid w:val="002E75FD"/>
    <w:rsid w:val="002F4D50"/>
    <w:rsid w:val="002F5437"/>
    <w:rsid w:val="002F6CC9"/>
    <w:rsid w:val="003031D0"/>
    <w:rsid w:val="00304A60"/>
    <w:rsid w:val="00305262"/>
    <w:rsid w:val="0030650E"/>
    <w:rsid w:val="003120B8"/>
    <w:rsid w:val="00313792"/>
    <w:rsid w:val="003200D8"/>
    <w:rsid w:val="00323044"/>
    <w:rsid w:val="003306A6"/>
    <w:rsid w:val="003413FC"/>
    <w:rsid w:val="00363363"/>
    <w:rsid w:val="00365367"/>
    <w:rsid w:val="003672A5"/>
    <w:rsid w:val="00370737"/>
    <w:rsid w:val="00370C91"/>
    <w:rsid w:val="00371C35"/>
    <w:rsid w:val="003762F0"/>
    <w:rsid w:val="0037661E"/>
    <w:rsid w:val="00377C63"/>
    <w:rsid w:val="00382CDD"/>
    <w:rsid w:val="00383C79"/>
    <w:rsid w:val="003920B0"/>
    <w:rsid w:val="00394B9F"/>
    <w:rsid w:val="00395000"/>
    <w:rsid w:val="003A1147"/>
    <w:rsid w:val="003A31ED"/>
    <w:rsid w:val="003A5986"/>
    <w:rsid w:val="003B026A"/>
    <w:rsid w:val="003C4C75"/>
    <w:rsid w:val="003D0101"/>
    <w:rsid w:val="003D2137"/>
    <w:rsid w:val="003D48DE"/>
    <w:rsid w:val="003D4E2C"/>
    <w:rsid w:val="003E56DE"/>
    <w:rsid w:val="003F35B6"/>
    <w:rsid w:val="004024FE"/>
    <w:rsid w:val="00404060"/>
    <w:rsid w:val="0040615C"/>
    <w:rsid w:val="00414207"/>
    <w:rsid w:val="0041621D"/>
    <w:rsid w:val="004167A4"/>
    <w:rsid w:val="00421BF1"/>
    <w:rsid w:val="00422D66"/>
    <w:rsid w:val="0042374B"/>
    <w:rsid w:val="00426E02"/>
    <w:rsid w:val="004277D3"/>
    <w:rsid w:val="00431305"/>
    <w:rsid w:val="00433CE6"/>
    <w:rsid w:val="00434585"/>
    <w:rsid w:val="00440B13"/>
    <w:rsid w:val="00443C16"/>
    <w:rsid w:val="0045058E"/>
    <w:rsid w:val="00452DB5"/>
    <w:rsid w:val="0045743E"/>
    <w:rsid w:val="00460B0C"/>
    <w:rsid w:val="00472E6A"/>
    <w:rsid w:val="0047697E"/>
    <w:rsid w:val="004777A7"/>
    <w:rsid w:val="0047797C"/>
    <w:rsid w:val="00480968"/>
    <w:rsid w:val="004930F3"/>
    <w:rsid w:val="00496C16"/>
    <w:rsid w:val="004A1E27"/>
    <w:rsid w:val="004A2480"/>
    <w:rsid w:val="004A25A1"/>
    <w:rsid w:val="004A5D4F"/>
    <w:rsid w:val="004A72DA"/>
    <w:rsid w:val="004B01A2"/>
    <w:rsid w:val="004B04CC"/>
    <w:rsid w:val="004B08F8"/>
    <w:rsid w:val="004C1345"/>
    <w:rsid w:val="004C5E93"/>
    <w:rsid w:val="004D263E"/>
    <w:rsid w:val="004D523A"/>
    <w:rsid w:val="004D5CB0"/>
    <w:rsid w:val="004E148F"/>
    <w:rsid w:val="004E5D79"/>
    <w:rsid w:val="004E7968"/>
    <w:rsid w:val="004F1009"/>
    <w:rsid w:val="004F3C3D"/>
    <w:rsid w:val="004F4980"/>
    <w:rsid w:val="004F6100"/>
    <w:rsid w:val="00503EFD"/>
    <w:rsid w:val="0050553B"/>
    <w:rsid w:val="00506BDC"/>
    <w:rsid w:val="00513778"/>
    <w:rsid w:val="00517C7A"/>
    <w:rsid w:val="00521E31"/>
    <w:rsid w:val="005235B9"/>
    <w:rsid w:val="0052527D"/>
    <w:rsid w:val="0052656A"/>
    <w:rsid w:val="00527C22"/>
    <w:rsid w:val="00530772"/>
    <w:rsid w:val="005342A5"/>
    <w:rsid w:val="00542868"/>
    <w:rsid w:val="00542F86"/>
    <w:rsid w:val="0055365F"/>
    <w:rsid w:val="005544F0"/>
    <w:rsid w:val="00554A3E"/>
    <w:rsid w:val="00556BC9"/>
    <w:rsid w:val="0056045B"/>
    <w:rsid w:val="005629D0"/>
    <w:rsid w:val="005671E9"/>
    <w:rsid w:val="005735DC"/>
    <w:rsid w:val="005745C7"/>
    <w:rsid w:val="0057470C"/>
    <w:rsid w:val="0057623E"/>
    <w:rsid w:val="00587E35"/>
    <w:rsid w:val="00592026"/>
    <w:rsid w:val="0059280B"/>
    <w:rsid w:val="005944AE"/>
    <w:rsid w:val="00597CB9"/>
    <w:rsid w:val="005A19FE"/>
    <w:rsid w:val="005A4E67"/>
    <w:rsid w:val="005A6AD4"/>
    <w:rsid w:val="005B0806"/>
    <w:rsid w:val="005B0C9C"/>
    <w:rsid w:val="005B63DA"/>
    <w:rsid w:val="005C02AB"/>
    <w:rsid w:val="005C3CCF"/>
    <w:rsid w:val="005C4F70"/>
    <w:rsid w:val="005C58EB"/>
    <w:rsid w:val="005C67D3"/>
    <w:rsid w:val="005D0CE5"/>
    <w:rsid w:val="005D0E1B"/>
    <w:rsid w:val="005D0F14"/>
    <w:rsid w:val="005E1AB9"/>
    <w:rsid w:val="005E4A73"/>
    <w:rsid w:val="005E61AF"/>
    <w:rsid w:val="005F77A8"/>
    <w:rsid w:val="00601A21"/>
    <w:rsid w:val="006020F7"/>
    <w:rsid w:val="00603698"/>
    <w:rsid w:val="00607E58"/>
    <w:rsid w:val="00616FFC"/>
    <w:rsid w:val="00621AFD"/>
    <w:rsid w:val="006309E6"/>
    <w:rsid w:val="006314F2"/>
    <w:rsid w:val="00632E1E"/>
    <w:rsid w:val="006334CE"/>
    <w:rsid w:val="00641FC2"/>
    <w:rsid w:val="006463C5"/>
    <w:rsid w:val="006552C4"/>
    <w:rsid w:val="00656629"/>
    <w:rsid w:val="00656FD2"/>
    <w:rsid w:val="00662273"/>
    <w:rsid w:val="00664F3F"/>
    <w:rsid w:val="00673D7B"/>
    <w:rsid w:val="00681253"/>
    <w:rsid w:val="00681274"/>
    <w:rsid w:val="00684DB9"/>
    <w:rsid w:val="006941E9"/>
    <w:rsid w:val="006A0AAA"/>
    <w:rsid w:val="006A1B20"/>
    <w:rsid w:val="006A78A8"/>
    <w:rsid w:val="006B4B34"/>
    <w:rsid w:val="006B592B"/>
    <w:rsid w:val="006B5D5B"/>
    <w:rsid w:val="006C1FAF"/>
    <w:rsid w:val="006C3115"/>
    <w:rsid w:val="006E0F86"/>
    <w:rsid w:val="006E28C2"/>
    <w:rsid w:val="006E594E"/>
    <w:rsid w:val="006E7AE6"/>
    <w:rsid w:val="006F05A5"/>
    <w:rsid w:val="006F5B6C"/>
    <w:rsid w:val="006F76EA"/>
    <w:rsid w:val="007011E2"/>
    <w:rsid w:val="007018D9"/>
    <w:rsid w:val="00701E36"/>
    <w:rsid w:val="00702815"/>
    <w:rsid w:val="00704D73"/>
    <w:rsid w:val="007218D6"/>
    <w:rsid w:val="00725690"/>
    <w:rsid w:val="00726F74"/>
    <w:rsid w:val="00727A58"/>
    <w:rsid w:val="007326FB"/>
    <w:rsid w:val="0073415B"/>
    <w:rsid w:val="00737C4C"/>
    <w:rsid w:val="00747B5A"/>
    <w:rsid w:val="007523DF"/>
    <w:rsid w:val="00757BC5"/>
    <w:rsid w:val="007605DB"/>
    <w:rsid w:val="007634D0"/>
    <w:rsid w:val="00774577"/>
    <w:rsid w:val="00775B90"/>
    <w:rsid w:val="007778BE"/>
    <w:rsid w:val="00782D0D"/>
    <w:rsid w:val="00791B0C"/>
    <w:rsid w:val="00792DBD"/>
    <w:rsid w:val="00797610"/>
    <w:rsid w:val="007A1D28"/>
    <w:rsid w:val="007A4679"/>
    <w:rsid w:val="007B1239"/>
    <w:rsid w:val="007B2C84"/>
    <w:rsid w:val="007B6B97"/>
    <w:rsid w:val="007C51D9"/>
    <w:rsid w:val="007C569A"/>
    <w:rsid w:val="007C64B4"/>
    <w:rsid w:val="007D0522"/>
    <w:rsid w:val="007D3678"/>
    <w:rsid w:val="007D7A01"/>
    <w:rsid w:val="007E10FA"/>
    <w:rsid w:val="007E6580"/>
    <w:rsid w:val="007F2A58"/>
    <w:rsid w:val="0080030E"/>
    <w:rsid w:val="00800440"/>
    <w:rsid w:val="00802057"/>
    <w:rsid w:val="00804284"/>
    <w:rsid w:val="0080575F"/>
    <w:rsid w:val="00810BA4"/>
    <w:rsid w:val="008140F9"/>
    <w:rsid w:val="008307E7"/>
    <w:rsid w:val="00836BC8"/>
    <w:rsid w:val="00840A69"/>
    <w:rsid w:val="00841F4C"/>
    <w:rsid w:val="00842047"/>
    <w:rsid w:val="008536D6"/>
    <w:rsid w:val="00857BB7"/>
    <w:rsid w:val="00857D53"/>
    <w:rsid w:val="00860CAF"/>
    <w:rsid w:val="008622FF"/>
    <w:rsid w:val="00862832"/>
    <w:rsid w:val="00864A1A"/>
    <w:rsid w:val="008657C8"/>
    <w:rsid w:val="00883ADE"/>
    <w:rsid w:val="00884EE9"/>
    <w:rsid w:val="00890AD7"/>
    <w:rsid w:val="00890D2F"/>
    <w:rsid w:val="00893C1D"/>
    <w:rsid w:val="008A4E82"/>
    <w:rsid w:val="008A746A"/>
    <w:rsid w:val="008B1A57"/>
    <w:rsid w:val="008C18A0"/>
    <w:rsid w:val="008D253A"/>
    <w:rsid w:val="008D2B47"/>
    <w:rsid w:val="008D6F8B"/>
    <w:rsid w:val="008F5D0C"/>
    <w:rsid w:val="00901AFE"/>
    <w:rsid w:val="00902E64"/>
    <w:rsid w:val="00912137"/>
    <w:rsid w:val="0091319B"/>
    <w:rsid w:val="00913423"/>
    <w:rsid w:val="009177DF"/>
    <w:rsid w:val="00923159"/>
    <w:rsid w:val="0092418C"/>
    <w:rsid w:val="00924879"/>
    <w:rsid w:val="00926A85"/>
    <w:rsid w:val="00926C77"/>
    <w:rsid w:val="009339F7"/>
    <w:rsid w:val="00943484"/>
    <w:rsid w:val="00946909"/>
    <w:rsid w:val="00952236"/>
    <w:rsid w:val="00954E8B"/>
    <w:rsid w:val="009621B1"/>
    <w:rsid w:val="00962DF1"/>
    <w:rsid w:val="00963CA3"/>
    <w:rsid w:val="009702C8"/>
    <w:rsid w:val="0097068B"/>
    <w:rsid w:val="00977855"/>
    <w:rsid w:val="0099000A"/>
    <w:rsid w:val="009977C2"/>
    <w:rsid w:val="009A7970"/>
    <w:rsid w:val="009B6407"/>
    <w:rsid w:val="009D16E1"/>
    <w:rsid w:val="009E0D74"/>
    <w:rsid w:val="009E7A23"/>
    <w:rsid w:val="00A0561D"/>
    <w:rsid w:val="00A12A85"/>
    <w:rsid w:val="00A15037"/>
    <w:rsid w:val="00A1534A"/>
    <w:rsid w:val="00A2198D"/>
    <w:rsid w:val="00A230A3"/>
    <w:rsid w:val="00A24AE8"/>
    <w:rsid w:val="00A2757C"/>
    <w:rsid w:val="00A34737"/>
    <w:rsid w:val="00A3769A"/>
    <w:rsid w:val="00A40B44"/>
    <w:rsid w:val="00A40C62"/>
    <w:rsid w:val="00A5150E"/>
    <w:rsid w:val="00A5437E"/>
    <w:rsid w:val="00A54EE3"/>
    <w:rsid w:val="00A554A6"/>
    <w:rsid w:val="00A61AD0"/>
    <w:rsid w:val="00A61F04"/>
    <w:rsid w:val="00A64E37"/>
    <w:rsid w:val="00A65CCD"/>
    <w:rsid w:val="00A67583"/>
    <w:rsid w:val="00A70DEE"/>
    <w:rsid w:val="00A77A62"/>
    <w:rsid w:val="00A83371"/>
    <w:rsid w:val="00A9679F"/>
    <w:rsid w:val="00AA11A3"/>
    <w:rsid w:val="00AA1C35"/>
    <w:rsid w:val="00AB0765"/>
    <w:rsid w:val="00AC48A5"/>
    <w:rsid w:val="00AC538A"/>
    <w:rsid w:val="00AC54EA"/>
    <w:rsid w:val="00AC5B0C"/>
    <w:rsid w:val="00AC7326"/>
    <w:rsid w:val="00AD1DF9"/>
    <w:rsid w:val="00AD591D"/>
    <w:rsid w:val="00AD629B"/>
    <w:rsid w:val="00AD76A2"/>
    <w:rsid w:val="00AE2A84"/>
    <w:rsid w:val="00AE68F3"/>
    <w:rsid w:val="00AF621A"/>
    <w:rsid w:val="00AF7D6B"/>
    <w:rsid w:val="00B00079"/>
    <w:rsid w:val="00B01021"/>
    <w:rsid w:val="00B01778"/>
    <w:rsid w:val="00B125EA"/>
    <w:rsid w:val="00B127CA"/>
    <w:rsid w:val="00B13A76"/>
    <w:rsid w:val="00B14B4D"/>
    <w:rsid w:val="00B1613C"/>
    <w:rsid w:val="00B1671B"/>
    <w:rsid w:val="00B17E58"/>
    <w:rsid w:val="00B2588B"/>
    <w:rsid w:val="00B3266D"/>
    <w:rsid w:val="00B337DF"/>
    <w:rsid w:val="00B34586"/>
    <w:rsid w:val="00B36373"/>
    <w:rsid w:val="00B43BC0"/>
    <w:rsid w:val="00B479E6"/>
    <w:rsid w:val="00B505CB"/>
    <w:rsid w:val="00B51940"/>
    <w:rsid w:val="00B56047"/>
    <w:rsid w:val="00B6018F"/>
    <w:rsid w:val="00B62C82"/>
    <w:rsid w:val="00B64E58"/>
    <w:rsid w:val="00B714D3"/>
    <w:rsid w:val="00B77641"/>
    <w:rsid w:val="00B862F9"/>
    <w:rsid w:val="00B879B0"/>
    <w:rsid w:val="00B905A6"/>
    <w:rsid w:val="00B9126D"/>
    <w:rsid w:val="00B91722"/>
    <w:rsid w:val="00B956FB"/>
    <w:rsid w:val="00B95CCE"/>
    <w:rsid w:val="00B9702B"/>
    <w:rsid w:val="00BA0CBD"/>
    <w:rsid w:val="00BA0E3D"/>
    <w:rsid w:val="00BA4EDC"/>
    <w:rsid w:val="00BB089F"/>
    <w:rsid w:val="00BD0F5A"/>
    <w:rsid w:val="00BD56D1"/>
    <w:rsid w:val="00BE1535"/>
    <w:rsid w:val="00BE1D60"/>
    <w:rsid w:val="00BE2282"/>
    <w:rsid w:val="00BF3874"/>
    <w:rsid w:val="00BF43FE"/>
    <w:rsid w:val="00BF7AA7"/>
    <w:rsid w:val="00BF7BBF"/>
    <w:rsid w:val="00C00451"/>
    <w:rsid w:val="00C008C2"/>
    <w:rsid w:val="00C02A88"/>
    <w:rsid w:val="00C034C4"/>
    <w:rsid w:val="00C04D3E"/>
    <w:rsid w:val="00C05F3E"/>
    <w:rsid w:val="00C10438"/>
    <w:rsid w:val="00C10B30"/>
    <w:rsid w:val="00C11FDC"/>
    <w:rsid w:val="00C12F2B"/>
    <w:rsid w:val="00C13898"/>
    <w:rsid w:val="00C169D3"/>
    <w:rsid w:val="00C179D0"/>
    <w:rsid w:val="00C20150"/>
    <w:rsid w:val="00C21C52"/>
    <w:rsid w:val="00C32D49"/>
    <w:rsid w:val="00C41B54"/>
    <w:rsid w:val="00C474A4"/>
    <w:rsid w:val="00C5040F"/>
    <w:rsid w:val="00C505A8"/>
    <w:rsid w:val="00C53A67"/>
    <w:rsid w:val="00C540C8"/>
    <w:rsid w:val="00C61479"/>
    <w:rsid w:val="00C62DD1"/>
    <w:rsid w:val="00C6748B"/>
    <w:rsid w:val="00C721A2"/>
    <w:rsid w:val="00C739C5"/>
    <w:rsid w:val="00C76463"/>
    <w:rsid w:val="00C81EEF"/>
    <w:rsid w:val="00C83483"/>
    <w:rsid w:val="00C87137"/>
    <w:rsid w:val="00C927E2"/>
    <w:rsid w:val="00C94BE2"/>
    <w:rsid w:val="00CA115A"/>
    <w:rsid w:val="00CA4AFD"/>
    <w:rsid w:val="00CA4EFA"/>
    <w:rsid w:val="00CA5E7B"/>
    <w:rsid w:val="00CA6571"/>
    <w:rsid w:val="00CB37EF"/>
    <w:rsid w:val="00CB419C"/>
    <w:rsid w:val="00CB5AFC"/>
    <w:rsid w:val="00CB6488"/>
    <w:rsid w:val="00CC46DE"/>
    <w:rsid w:val="00CC7737"/>
    <w:rsid w:val="00CD1A8C"/>
    <w:rsid w:val="00CD2716"/>
    <w:rsid w:val="00CE15CD"/>
    <w:rsid w:val="00CE47D5"/>
    <w:rsid w:val="00CF4600"/>
    <w:rsid w:val="00CF4608"/>
    <w:rsid w:val="00CF5127"/>
    <w:rsid w:val="00CF69B1"/>
    <w:rsid w:val="00D02FC2"/>
    <w:rsid w:val="00D043F4"/>
    <w:rsid w:val="00D05EF1"/>
    <w:rsid w:val="00D14412"/>
    <w:rsid w:val="00D214A2"/>
    <w:rsid w:val="00D25534"/>
    <w:rsid w:val="00D304A6"/>
    <w:rsid w:val="00D31759"/>
    <w:rsid w:val="00D3641B"/>
    <w:rsid w:val="00D461C7"/>
    <w:rsid w:val="00D47FFB"/>
    <w:rsid w:val="00D517BE"/>
    <w:rsid w:val="00D73618"/>
    <w:rsid w:val="00D73D62"/>
    <w:rsid w:val="00D74BD4"/>
    <w:rsid w:val="00D801EA"/>
    <w:rsid w:val="00D87CAC"/>
    <w:rsid w:val="00D90F26"/>
    <w:rsid w:val="00D94DA9"/>
    <w:rsid w:val="00D9780B"/>
    <w:rsid w:val="00D9793B"/>
    <w:rsid w:val="00DA1463"/>
    <w:rsid w:val="00DA7175"/>
    <w:rsid w:val="00DB03B2"/>
    <w:rsid w:val="00DB4006"/>
    <w:rsid w:val="00DB4AE3"/>
    <w:rsid w:val="00DC091C"/>
    <w:rsid w:val="00DC0D38"/>
    <w:rsid w:val="00DC26C9"/>
    <w:rsid w:val="00DC3D9A"/>
    <w:rsid w:val="00DD26D2"/>
    <w:rsid w:val="00DD4205"/>
    <w:rsid w:val="00DD42FE"/>
    <w:rsid w:val="00DD657F"/>
    <w:rsid w:val="00DE03B5"/>
    <w:rsid w:val="00DE151B"/>
    <w:rsid w:val="00DE34FC"/>
    <w:rsid w:val="00DE4A78"/>
    <w:rsid w:val="00DE528E"/>
    <w:rsid w:val="00DF1DCB"/>
    <w:rsid w:val="00DF382A"/>
    <w:rsid w:val="00DF6351"/>
    <w:rsid w:val="00E014A6"/>
    <w:rsid w:val="00E04BBC"/>
    <w:rsid w:val="00E06460"/>
    <w:rsid w:val="00E0699B"/>
    <w:rsid w:val="00E07842"/>
    <w:rsid w:val="00E1099A"/>
    <w:rsid w:val="00E12276"/>
    <w:rsid w:val="00E12692"/>
    <w:rsid w:val="00E13301"/>
    <w:rsid w:val="00E15E4E"/>
    <w:rsid w:val="00E16D97"/>
    <w:rsid w:val="00E219B0"/>
    <w:rsid w:val="00E240D3"/>
    <w:rsid w:val="00E40567"/>
    <w:rsid w:val="00E4169E"/>
    <w:rsid w:val="00E5457E"/>
    <w:rsid w:val="00E61484"/>
    <w:rsid w:val="00E64466"/>
    <w:rsid w:val="00E67718"/>
    <w:rsid w:val="00E7256F"/>
    <w:rsid w:val="00E75F9F"/>
    <w:rsid w:val="00E80FFA"/>
    <w:rsid w:val="00E81C6F"/>
    <w:rsid w:val="00E84ACD"/>
    <w:rsid w:val="00E85136"/>
    <w:rsid w:val="00E93B8D"/>
    <w:rsid w:val="00E93CFB"/>
    <w:rsid w:val="00EA2951"/>
    <w:rsid w:val="00EA6262"/>
    <w:rsid w:val="00EA7BE2"/>
    <w:rsid w:val="00EB1393"/>
    <w:rsid w:val="00EC4416"/>
    <w:rsid w:val="00EC6520"/>
    <w:rsid w:val="00ED0673"/>
    <w:rsid w:val="00ED1239"/>
    <w:rsid w:val="00ED27C6"/>
    <w:rsid w:val="00ED4A66"/>
    <w:rsid w:val="00EE0E24"/>
    <w:rsid w:val="00EE13D8"/>
    <w:rsid w:val="00EE22F1"/>
    <w:rsid w:val="00EE5A2B"/>
    <w:rsid w:val="00EE7588"/>
    <w:rsid w:val="00EF367C"/>
    <w:rsid w:val="00EF45FD"/>
    <w:rsid w:val="00F1233D"/>
    <w:rsid w:val="00F3234F"/>
    <w:rsid w:val="00F35808"/>
    <w:rsid w:val="00F3638B"/>
    <w:rsid w:val="00F37D1B"/>
    <w:rsid w:val="00F453DF"/>
    <w:rsid w:val="00F47652"/>
    <w:rsid w:val="00F5051C"/>
    <w:rsid w:val="00F540DF"/>
    <w:rsid w:val="00F55838"/>
    <w:rsid w:val="00F65FBA"/>
    <w:rsid w:val="00F71912"/>
    <w:rsid w:val="00F77B47"/>
    <w:rsid w:val="00F865E0"/>
    <w:rsid w:val="00F87DF7"/>
    <w:rsid w:val="00F9112F"/>
    <w:rsid w:val="00F92449"/>
    <w:rsid w:val="00F9422F"/>
    <w:rsid w:val="00F95DB1"/>
    <w:rsid w:val="00FA22B4"/>
    <w:rsid w:val="00FA57B6"/>
    <w:rsid w:val="00FB052A"/>
    <w:rsid w:val="00FB18A3"/>
    <w:rsid w:val="00FB193C"/>
    <w:rsid w:val="00FB2106"/>
    <w:rsid w:val="00FB4878"/>
    <w:rsid w:val="00FB69D7"/>
    <w:rsid w:val="00FC1FBA"/>
    <w:rsid w:val="00FC2936"/>
    <w:rsid w:val="00FC65E9"/>
    <w:rsid w:val="00FC6EE4"/>
    <w:rsid w:val="00FD16BD"/>
    <w:rsid w:val="00FD382F"/>
    <w:rsid w:val="00FE005F"/>
    <w:rsid w:val="00FE74D7"/>
    <w:rsid w:val="00FE78EC"/>
    <w:rsid w:val="00FF062D"/>
    <w:rsid w:val="00FF7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>
      <o:colormenu v:ext="edit" fillcolor="none" strokecolor="none"/>
    </o:shapedefaults>
    <o:shapelayout v:ext="edit">
      <o:idmap v:ext="edit" data="1"/>
      <o:rules v:ext="edit">
        <o:r id="V:Rule9" type="connector" idref="#直線單箭頭接點 28"/>
        <o:r id="V:Rule10" type="connector" idref="#直線單箭頭接點 27"/>
        <o:r id="V:Rule11" type="connector" idref="#直線單箭頭接點 31"/>
        <o:r id="V:Rule12" type="connector" idref="#直線單箭頭接點 34"/>
        <o:r id="V:Rule13" type="connector" idref="#直線單箭頭接點 36"/>
        <o:r id="V:Rule14" type="connector" idref="#直線單箭頭接點 35"/>
        <o:r id="V:Rule15" type="connector" idref="#直線單箭頭接點 30"/>
        <o:r id="V:Rule16" type="connector" idref="#直線單箭頭接點 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4F3C3D"/>
    <w:pPr>
      <w:widowControl w:val="0"/>
    </w:pPr>
    <w:rPr>
      <w:kern w:val="2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Default">
    <w:name w:val="Default"/>
    <w:rsid w:val="00F65FBA"/>
    <w:pPr>
      <w:widowControl w:val="0"/>
      <w:autoSpaceDE w:val="0"/>
      <w:autoSpaceDN w:val="0"/>
      <w:adjustRightInd w:val="0"/>
    </w:pPr>
    <w:rPr>
      <w:rFonts w:ascii=".D·￠Ae" w:eastAsia=".D·￠Ae" w:cs=".D·￠Ae"/>
      <w:color w:val="000000"/>
      <w:sz w:val="24"/>
      <w:szCs w:val="24"/>
    </w:rPr>
  </w:style>
  <w:style w:type="paragraph" w:styleId="a5">
    <w:name w:val="Body Text Indent"/>
    <w:basedOn w:val="a1"/>
    <w:rsid w:val="00C6748B"/>
    <w:pPr>
      <w:ind w:left="1435" w:hanging="1435"/>
    </w:pPr>
    <w:rPr>
      <w:szCs w:val="20"/>
    </w:rPr>
  </w:style>
  <w:style w:type="paragraph" w:customStyle="1" w:styleId="Institution">
    <w:name w:val="Institution"/>
    <w:autoRedefine/>
    <w:rsid w:val="00C6748B"/>
    <w:pPr>
      <w:jc w:val="center"/>
    </w:pPr>
    <w:rPr>
      <w:rFonts w:ascii="標楷體" w:eastAsia="標楷體" w:hAnsi="標楷體"/>
      <w:sz w:val="44"/>
      <w:szCs w:val="44"/>
    </w:rPr>
  </w:style>
  <w:style w:type="paragraph" w:customStyle="1" w:styleId="Subject">
    <w:name w:val="Subject"/>
    <w:autoRedefine/>
    <w:rsid w:val="00F87DF7"/>
    <w:pPr>
      <w:snapToGrid w:val="0"/>
      <w:spacing w:beforeLines="100" w:afterLines="50"/>
      <w:ind w:leftChars="-236" w:left="-566"/>
    </w:pPr>
    <w:rPr>
      <w:rFonts w:ascii="標楷體" w:eastAsia="標楷體" w:hAnsi="標楷體"/>
      <w:b/>
      <w:kern w:val="2"/>
      <w:sz w:val="36"/>
      <w:szCs w:val="36"/>
    </w:rPr>
  </w:style>
  <w:style w:type="paragraph" w:customStyle="1" w:styleId="1">
    <w:name w:val="條列 1"/>
    <w:autoRedefine/>
    <w:rsid w:val="00011FB6"/>
    <w:pPr>
      <w:numPr>
        <w:ilvl w:val="2"/>
        <w:numId w:val="1"/>
      </w:numPr>
      <w:spacing w:afterLines="50" w:line="360" w:lineRule="exact"/>
      <w:jc w:val="both"/>
      <w:outlineLvl w:val="2"/>
    </w:pPr>
    <w:rPr>
      <w:rFonts w:eastAsia="標楷體"/>
      <w:kern w:val="2"/>
      <w:sz w:val="28"/>
      <w:szCs w:val="24"/>
    </w:rPr>
  </w:style>
  <w:style w:type="paragraph" w:customStyle="1" w:styleId="10">
    <w:name w:val="條列 1 下"/>
    <w:autoRedefine/>
    <w:rsid w:val="00C6748B"/>
    <w:pPr>
      <w:spacing w:line="360" w:lineRule="exact"/>
      <w:ind w:leftChars="385" w:left="1620" w:hanging="542"/>
      <w:jc w:val="both"/>
    </w:pPr>
    <w:rPr>
      <w:rFonts w:eastAsia="標楷體"/>
      <w:kern w:val="2"/>
      <w:sz w:val="28"/>
      <w:szCs w:val="24"/>
    </w:rPr>
  </w:style>
  <w:style w:type="paragraph" w:customStyle="1" w:styleId="a0">
    <w:name w:val="條列 一"/>
    <w:autoRedefine/>
    <w:rsid w:val="008307E7"/>
    <w:pPr>
      <w:numPr>
        <w:ilvl w:val="1"/>
        <w:numId w:val="1"/>
      </w:numPr>
      <w:spacing w:afterLines="50" w:line="360" w:lineRule="exact"/>
      <w:jc w:val="both"/>
      <w:outlineLvl w:val="1"/>
    </w:pPr>
    <w:rPr>
      <w:rFonts w:eastAsia="標楷體"/>
      <w:kern w:val="2"/>
      <w:sz w:val="28"/>
      <w:szCs w:val="24"/>
    </w:rPr>
  </w:style>
  <w:style w:type="paragraph" w:customStyle="1" w:styleId="a">
    <w:name w:val="條列 壹"/>
    <w:autoRedefine/>
    <w:rsid w:val="008307E7"/>
    <w:pPr>
      <w:numPr>
        <w:numId w:val="1"/>
      </w:numPr>
      <w:spacing w:afterLines="50"/>
      <w:ind w:left="680" w:hanging="680"/>
    </w:pPr>
    <w:rPr>
      <w:rFonts w:eastAsia="標楷體"/>
      <w:b/>
      <w:kern w:val="2"/>
      <w:sz w:val="28"/>
      <w:szCs w:val="28"/>
    </w:rPr>
  </w:style>
  <w:style w:type="paragraph" w:styleId="a6">
    <w:name w:val="List Paragraph"/>
    <w:basedOn w:val="a1"/>
    <w:uiPriority w:val="34"/>
    <w:qFormat/>
    <w:rsid w:val="00440B13"/>
    <w:pPr>
      <w:ind w:leftChars="200" w:left="480"/>
    </w:pPr>
    <w:rPr>
      <w:rFonts w:ascii="Calibri" w:hAnsi="Calibri"/>
      <w:szCs w:val="22"/>
    </w:rPr>
  </w:style>
  <w:style w:type="paragraph" w:styleId="a7">
    <w:name w:val="Balloon Text"/>
    <w:basedOn w:val="a1"/>
    <w:semiHidden/>
    <w:rsid w:val="00E12692"/>
    <w:rPr>
      <w:rFonts w:ascii="Arial" w:hAnsi="Arial"/>
      <w:sz w:val="18"/>
      <w:szCs w:val="18"/>
    </w:rPr>
  </w:style>
  <w:style w:type="paragraph" w:customStyle="1" w:styleId="11">
    <w:name w:val="內文1"/>
    <w:rsid w:val="00B127CA"/>
    <w:pPr>
      <w:widowControl w:val="0"/>
      <w:adjustRightInd w:val="0"/>
      <w:spacing w:line="360" w:lineRule="atLeast"/>
      <w:textAlignment w:val="baseline"/>
    </w:pPr>
    <w:rPr>
      <w:rFonts w:eastAsia="細明體"/>
      <w:sz w:val="22"/>
    </w:rPr>
  </w:style>
  <w:style w:type="table" w:styleId="a8">
    <w:name w:val="Table Grid"/>
    <w:basedOn w:val="a3"/>
    <w:uiPriority w:val="39"/>
    <w:rsid w:val="003D213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rsid w:val="002B2D5B"/>
    <w:rPr>
      <w:color w:val="0000FF"/>
      <w:u w:val="single"/>
    </w:rPr>
  </w:style>
  <w:style w:type="character" w:styleId="aa">
    <w:name w:val="Strong"/>
    <w:qFormat/>
    <w:rsid w:val="002B2D5B"/>
    <w:rPr>
      <w:b/>
      <w:bCs/>
    </w:rPr>
  </w:style>
  <w:style w:type="character" w:styleId="ab">
    <w:name w:val="Emphasis"/>
    <w:qFormat/>
    <w:rsid w:val="00D31759"/>
    <w:rPr>
      <w:i/>
      <w:iCs/>
    </w:rPr>
  </w:style>
  <w:style w:type="paragraph" w:styleId="ac">
    <w:name w:val="header"/>
    <w:basedOn w:val="a1"/>
    <w:link w:val="ad"/>
    <w:rsid w:val="00727A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rsid w:val="00727A58"/>
    <w:rPr>
      <w:kern w:val="2"/>
    </w:rPr>
  </w:style>
  <w:style w:type="paragraph" w:styleId="ae">
    <w:name w:val="footer"/>
    <w:basedOn w:val="a1"/>
    <w:link w:val="af"/>
    <w:rsid w:val="00727A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link w:val="ae"/>
    <w:rsid w:val="00727A58"/>
    <w:rPr>
      <w:kern w:val="2"/>
    </w:rPr>
  </w:style>
  <w:style w:type="character" w:styleId="af0">
    <w:name w:val="Placeholder Text"/>
    <w:basedOn w:val="a2"/>
    <w:uiPriority w:val="99"/>
    <w:semiHidden/>
    <w:rsid w:val="0030526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cyu\&#26700;&#38754;\96&#20837;&#38344;&#35430;&#38988;&#35069;&#20316;&#31684;&#26412;\Word%20Samples\A4-&#20013;&#25991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A4-中文</Template>
  <TotalTime>57</TotalTime>
  <Pages>1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20</cp:revision>
  <cp:lastPrinted>2018-02-04T09:11:00Z</cp:lastPrinted>
  <dcterms:created xsi:type="dcterms:W3CDTF">2017-02-05T07:44:00Z</dcterms:created>
  <dcterms:modified xsi:type="dcterms:W3CDTF">2018-02-04T09:47:00Z</dcterms:modified>
</cp:coreProperties>
</file>